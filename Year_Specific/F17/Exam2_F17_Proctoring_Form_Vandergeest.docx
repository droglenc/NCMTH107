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Wagoner,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165F91">
        <w:rPr>
          <w:rFonts w:asciiTheme="majorHAnsi" w:hAnsiTheme="majorHAnsi"/>
          <w:color w:val="000000" w:themeColor="text1"/>
          <w:sz w:val="22"/>
          <w:szCs w:val="22"/>
        </w:rPr>
        <w:t>9</w:t>
      </w:r>
      <w:bookmarkStart w:id="0" w:name="_GoBack"/>
      <w:bookmarkEnd w:id="0"/>
      <w:r w:rsidR="00346B39">
        <w:rPr>
          <w:rFonts w:asciiTheme="majorHAnsi" w:hAnsiTheme="majorHAnsi"/>
          <w:color w:val="000000" w:themeColor="text1"/>
          <w:sz w:val="22"/>
          <w:szCs w:val="22"/>
        </w:rPr>
        <w:t>-Nov-17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44064" w:rsidRDefault="001F4DD0" w:rsidP="001F4DD0">
      <w:pPr>
        <w:rPr>
          <w:rFonts w:asciiTheme="majorHAnsi" w:hAnsiTheme="majorHAnsi"/>
          <w:color w:val="000000" w:themeColor="text1"/>
          <w:sz w:val="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 xml:space="preserve">Emma Vandergeest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Thurs 16-Nov-17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10a-2p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715-209-6678 (but I will like not be available</w:t>
      </w:r>
      <w:proofErr w:type="gramStart"/>
      <w:r w:rsidR="00346B39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</w:p>
    <w:p w:rsidR="00B76414" w:rsidRPr="00B44064" w:rsidRDefault="00B76414" w:rsidP="001F4DD0">
      <w:pPr>
        <w:rPr>
          <w:rFonts w:asciiTheme="majorHAnsi" w:hAnsiTheme="majorHAnsi"/>
          <w:color w:val="000000" w:themeColor="text1"/>
          <w:sz w:val="6"/>
          <w:szCs w:val="22"/>
        </w:rPr>
      </w:pPr>
      <w:r w:rsidRPr="00B44064">
        <w:rPr>
          <w:rFonts w:asciiTheme="majorHAnsi" w:hAnsiTheme="majorHAnsi"/>
          <w:color w:val="000000" w:themeColor="text1"/>
          <w:sz w:val="6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4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_hours_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0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_minutes to complete the exam.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 xml:space="preserve"> [NOTE: I am fine with her having more time, but I think that this is all the time she has available.]</w:t>
      </w:r>
    </w:p>
    <w:p w:rsidR="00B76414" w:rsidRPr="00B44064" w:rsidRDefault="00B76414" w:rsidP="001F4DD0">
      <w:pPr>
        <w:rPr>
          <w:rFonts w:asciiTheme="majorHAnsi" w:hAnsiTheme="majorHAnsi"/>
          <w:color w:val="000000" w:themeColor="text1"/>
          <w:sz w:val="1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  <w:proofErr w:type="gramEnd"/>
    </w:p>
    <w:p w:rsidR="001F4DD0" w:rsidRPr="00B76414" w:rsidRDefault="0033534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44064" w:rsidRDefault="004B5609" w:rsidP="001F4DD0">
      <w:pPr>
        <w:rPr>
          <w:rFonts w:asciiTheme="majorHAnsi" w:hAnsiTheme="majorHAnsi"/>
          <w:color w:val="000000" w:themeColor="text1"/>
          <w:sz w:val="1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 (see below</w:t>
      </w:r>
      <w:proofErr w:type="gramStart"/>
      <w:r w:rsidR="00346B39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3534B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346B39" w:rsidRDefault="00346B3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NOTE ABOUT COMPUTERS: Emma may only use her computer to access the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RStudio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program for use on questions 25-28, 30, 32, 35, and 36. Emma may also use MSWord to type responses to questions </w:t>
      </w:r>
      <w:r w:rsidR="00B408D1">
        <w:rPr>
          <w:rFonts w:asciiTheme="majorHAnsi" w:hAnsiTheme="majorHAnsi"/>
          <w:color w:val="000000" w:themeColor="text1"/>
          <w:sz w:val="22"/>
          <w:szCs w:val="22"/>
        </w:rPr>
        <w:t>16, 17, and 24. Her computer may not be used for any other questions.</w:t>
      </w:r>
    </w:p>
    <w:p w:rsidR="00346B39" w:rsidRPr="00B76414" w:rsidRDefault="00346B3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33534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257D62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="00257D62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44064" w:rsidRDefault="00257D62" w:rsidP="001F4DD0">
      <w:pPr>
        <w:rPr>
          <w:rFonts w:asciiTheme="majorHAnsi" w:hAnsiTheme="majorHAnsi"/>
          <w:color w:val="000000" w:themeColor="text1"/>
          <w:sz w:val="1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B44064">
        <w:rPr>
          <w:rFonts w:asciiTheme="majorHAnsi" w:hAnsiTheme="majorHAnsi"/>
          <w:color w:val="000000" w:themeColor="text1"/>
          <w:sz w:val="22"/>
          <w:szCs w:val="22"/>
        </w:rPr>
        <w:t xml:space="preserve"> H. Ogle (electronically signed on </w:t>
      </w:r>
      <w:r w:rsidR="00165F91">
        <w:rPr>
          <w:rFonts w:asciiTheme="majorHAnsi" w:hAnsiTheme="majorHAnsi"/>
          <w:color w:val="000000" w:themeColor="text1"/>
          <w:sz w:val="22"/>
          <w:szCs w:val="22"/>
        </w:rPr>
        <w:t>9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-Nov-17)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</w:p>
    <w:p w:rsidR="00257D62" w:rsidRPr="00B44064" w:rsidRDefault="00257D62" w:rsidP="001F4DD0">
      <w:pPr>
        <w:rPr>
          <w:rFonts w:asciiTheme="majorHAnsi" w:hAnsiTheme="majorHAnsi"/>
          <w:color w:val="000000" w:themeColor="text1"/>
          <w:sz w:val="14"/>
          <w:szCs w:val="22"/>
        </w:rPr>
      </w:pPr>
    </w:p>
    <w:p w:rsidR="00257D62" w:rsidRPr="00DB7EC4" w:rsidRDefault="00257D62" w:rsidP="001F4DD0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44064" w:rsidRDefault="00257D62" w:rsidP="001F4DD0">
      <w:pPr>
        <w:rPr>
          <w:rFonts w:asciiTheme="majorHAnsi" w:hAnsiTheme="majorHAnsi"/>
          <w:color w:val="000000" w:themeColor="text1"/>
          <w:sz w:val="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CBD" w:rsidRDefault="00262CBD" w:rsidP="005A5B81">
      <w:r>
        <w:separator/>
      </w:r>
    </w:p>
  </w:endnote>
  <w:endnote w:type="continuationSeparator" w:id="0">
    <w:p w:rsidR="00262CBD" w:rsidRDefault="00262CBD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CBD" w:rsidRDefault="00262CBD" w:rsidP="005A5B81">
      <w:r>
        <w:separator/>
      </w:r>
    </w:p>
  </w:footnote>
  <w:footnote w:type="continuationSeparator" w:id="0">
    <w:p w:rsidR="00262CBD" w:rsidRDefault="00262CBD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C1936"/>
    <w:rsid w:val="000D14FF"/>
    <w:rsid w:val="001160D8"/>
    <w:rsid w:val="00165F91"/>
    <w:rsid w:val="001877EC"/>
    <w:rsid w:val="001A2F97"/>
    <w:rsid w:val="001F4DD0"/>
    <w:rsid w:val="002249B0"/>
    <w:rsid w:val="00252C36"/>
    <w:rsid w:val="00257D62"/>
    <w:rsid w:val="00262CBD"/>
    <w:rsid w:val="002A3D52"/>
    <w:rsid w:val="00300BDF"/>
    <w:rsid w:val="0030726B"/>
    <w:rsid w:val="0033534B"/>
    <w:rsid w:val="00346B39"/>
    <w:rsid w:val="0035246A"/>
    <w:rsid w:val="00356110"/>
    <w:rsid w:val="003D7CF0"/>
    <w:rsid w:val="00417625"/>
    <w:rsid w:val="00440EB8"/>
    <w:rsid w:val="00485D96"/>
    <w:rsid w:val="004B25F8"/>
    <w:rsid w:val="004B5609"/>
    <w:rsid w:val="00594B75"/>
    <w:rsid w:val="005A5B81"/>
    <w:rsid w:val="005C795A"/>
    <w:rsid w:val="005F6E5C"/>
    <w:rsid w:val="00624B57"/>
    <w:rsid w:val="00667F1F"/>
    <w:rsid w:val="00687243"/>
    <w:rsid w:val="006E07A1"/>
    <w:rsid w:val="007844C4"/>
    <w:rsid w:val="0084496E"/>
    <w:rsid w:val="00884DF3"/>
    <w:rsid w:val="00895764"/>
    <w:rsid w:val="008B2FEE"/>
    <w:rsid w:val="008C5222"/>
    <w:rsid w:val="00902C8C"/>
    <w:rsid w:val="00964707"/>
    <w:rsid w:val="00A52D88"/>
    <w:rsid w:val="00A651E2"/>
    <w:rsid w:val="00A97BA8"/>
    <w:rsid w:val="00B014F4"/>
    <w:rsid w:val="00B408D1"/>
    <w:rsid w:val="00B40B1D"/>
    <w:rsid w:val="00B44064"/>
    <w:rsid w:val="00B76414"/>
    <w:rsid w:val="00BB6EA2"/>
    <w:rsid w:val="00C206A1"/>
    <w:rsid w:val="00C3373D"/>
    <w:rsid w:val="00C350B9"/>
    <w:rsid w:val="00C530A3"/>
    <w:rsid w:val="00C568D8"/>
    <w:rsid w:val="00D34853"/>
    <w:rsid w:val="00DB7EC4"/>
    <w:rsid w:val="00E24894"/>
    <w:rsid w:val="00F77144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5</cp:revision>
  <dcterms:created xsi:type="dcterms:W3CDTF">2017-11-02T14:34:00Z</dcterms:created>
  <dcterms:modified xsi:type="dcterms:W3CDTF">2017-11-09T16:09:00Z</dcterms:modified>
</cp:coreProperties>
</file>