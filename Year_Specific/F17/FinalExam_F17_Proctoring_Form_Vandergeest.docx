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85D96" w:rsidRPr="00B76414" w:rsidRDefault="001F4DD0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Form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Donna Jones-Ilsley, Julia Wagoner, and Elizabeth Madsen-Genszler</w:t>
      </w:r>
    </w:p>
    <w:p w:rsidR="00E24894" w:rsidRPr="006430BB" w:rsidRDefault="00E24894" w:rsidP="001F4DD0">
      <w:pPr>
        <w:jc w:val="center"/>
        <w:rPr>
          <w:rFonts w:asciiTheme="majorHAnsi" w:hAnsiTheme="majorHAnsi"/>
          <w:color w:val="000000" w:themeColor="text1"/>
          <w:sz w:val="8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Date: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1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Dec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-17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1F4DD0" w:rsidRPr="00B44064" w:rsidRDefault="001F4DD0" w:rsidP="001F4DD0">
      <w:pPr>
        <w:rPr>
          <w:rFonts w:asciiTheme="majorHAnsi" w:hAnsiTheme="majorHAnsi"/>
          <w:color w:val="000000" w:themeColor="text1"/>
          <w:sz w:val="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 xml:space="preserve">Emma Vandergeest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MTH107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Scheduled 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xam d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ate: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Monday 11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Dec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-17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  Scheduled time: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12n-4p (or your end of day</w:t>
      </w:r>
      <w:proofErr w:type="gramStart"/>
      <w:r w:rsidR="006430BB">
        <w:rPr>
          <w:rFonts w:asciiTheme="majorHAnsi" w:hAnsiTheme="majorHAnsi"/>
          <w:color w:val="000000" w:themeColor="text1"/>
          <w:sz w:val="22"/>
          <w:szCs w:val="22"/>
        </w:rPr>
        <w:t>)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715-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682-1300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B76414" w:rsidRPr="00B44064" w:rsidRDefault="00B76414" w:rsidP="001F4DD0">
      <w:pPr>
        <w:rPr>
          <w:rFonts w:asciiTheme="majorHAnsi" w:hAnsiTheme="majorHAnsi"/>
          <w:color w:val="000000" w:themeColor="text1"/>
          <w:sz w:val="6"/>
          <w:szCs w:val="22"/>
        </w:rPr>
      </w:pPr>
      <w:r w:rsidRPr="00B44064">
        <w:rPr>
          <w:rFonts w:asciiTheme="majorHAnsi" w:hAnsiTheme="majorHAnsi"/>
          <w:color w:val="000000" w:themeColor="text1"/>
          <w:sz w:val="6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has_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4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_hours_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0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_minutes to complete the exam.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 xml:space="preserve"> [NOTE: I am fine with her having more time, but I 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don’t know what your time for the end of the day is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.]</w:t>
      </w:r>
    </w:p>
    <w:p w:rsidR="00B76414" w:rsidRPr="00B44064" w:rsidRDefault="00B76414" w:rsidP="001F4DD0">
      <w:pPr>
        <w:rPr>
          <w:rFonts w:asciiTheme="majorHAnsi" w:hAnsiTheme="majorHAnsi"/>
          <w:color w:val="000000" w:themeColor="text1"/>
          <w:sz w:val="1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____ Office of Student Accessibility Resources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Dexter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Library</w:t>
      </w:r>
    </w:p>
    <w:p w:rsidR="001F4DD0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v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ia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  <w:r w:rsidR="00FD5DE3">
        <w:rPr>
          <w:rFonts w:asciiTheme="majorHAnsi" w:hAnsiTheme="majorHAnsi"/>
          <w:color w:val="000000" w:themeColor="text1"/>
          <w:sz w:val="22"/>
          <w:szCs w:val="22"/>
        </w:rPr>
        <w:tab/>
      </w:r>
      <w:r w:rsidR="0033534B">
        <w:rPr>
          <w:rFonts w:asciiTheme="majorHAnsi" w:hAnsiTheme="majorHAnsi"/>
          <w:color w:val="000000" w:themeColor="text1"/>
          <w:sz w:val="22"/>
          <w:szCs w:val="22"/>
        </w:rPr>
        <w:t>_X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  <w:r w:rsidR="00FD5DE3">
        <w:rPr>
          <w:rFonts w:asciiTheme="majorHAnsi" w:hAnsiTheme="majorHAnsi"/>
          <w:color w:val="000000" w:themeColor="text1"/>
          <w:sz w:val="22"/>
          <w:szCs w:val="22"/>
        </w:rPr>
        <w:tab/>
      </w:r>
      <w:bookmarkStart w:id="0" w:name="_GoBack"/>
      <w:bookmarkEnd w:id="0"/>
      <w:r w:rsidR="005C795A">
        <w:rPr>
          <w:rFonts w:asciiTheme="majorHAnsi" w:hAnsiTheme="majorHAnsi"/>
          <w:color w:val="000000" w:themeColor="text1"/>
          <w:sz w:val="22"/>
          <w:szCs w:val="22"/>
        </w:rPr>
        <w:tab/>
        <w:t>____ c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ampus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44064" w:rsidRDefault="004B5609" w:rsidP="001F4DD0">
      <w:pPr>
        <w:rPr>
          <w:rFonts w:asciiTheme="majorHAnsi" w:hAnsiTheme="majorHAnsi"/>
          <w:color w:val="000000" w:themeColor="text1"/>
          <w:sz w:val="1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items with them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 (see below</w:t>
      </w:r>
      <w:proofErr w:type="gramStart"/>
      <w:r w:rsidR="00346B39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omputer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YES (see below</w:t>
      </w:r>
      <w:proofErr w:type="gramStart"/>
      <w:r w:rsidR="006430BB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NO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 internet access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NO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46B39">
        <w:rPr>
          <w:rFonts w:asciiTheme="majorHAnsi" w:hAnsiTheme="majorHAnsi"/>
          <w:color w:val="000000" w:themeColor="text1"/>
          <w:sz w:val="22"/>
          <w:szCs w:val="22"/>
        </w:rPr>
        <w:t>YES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 can take a break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33534B">
        <w:rPr>
          <w:rFonts w:asciiTheme="majorHAnsi" w:hAnsiTheme="majorHAnsi"/>
          <w:color w:val="000000" w:themeColor="text1"/>
          <w:sz w:val="22"/>
          <w:szCs w:val="22"/>
        </w:rPr>
        <w:t>NO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ther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(please list)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6430BB" w:rsidRDefault="006430B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NOTE ABOUT NOTES: Emma will have prepared a set of R input and output that can be used on the exam. I will have asked her to get this approved by me first and, thus, should have a note with my signature on it.</w:t>
      </w:r>
    </w:p>
    <w:p w:rsidR="006430BB" w:rsidRDefault="006430B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346B39" w:rsidRDefault="00346B3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NOTE ABOUT COMPUTERS: Emm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a may only use her computer to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use MSWord to type 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a response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to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 xml:space="preserve"> the last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question</w:t>
      </w:r>
      <w:r w:rsidR="00B408D1">
        <w:rPr>
          <w:rFonts w:asciiTheme="majorHAnsi" w:hAnsiTheme="majorHAnsi"/>
          <w:color w:val="000000" w:themeColor="text1"/>
          <w:sz w:val="22"/>
          <w:szCs w:val="22"/>
        </w:rPr>
        <w:t>. Her computer may not be used for any other questions.</w:t>
      </w:r>
    </w:p>
    <w:p w:rsidR="00346B39" w:rsidRPr="00B76414" w:rsidRDefault="00346B3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33534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257D62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="00257D62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44064" w:rsidRDefault="00257D62" w:rsidP="001F4DD0">
      <w:pPr>
        <w:rPr>
          <w:rFonts w:asciiTheme="majorHAnsi" w:hAnsiTheme="majorHAnsi"/>
          <w:color w:val="000000" w:themeColor="text1"/>
          <w:sz w:val="1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B44064">
        <w:rPr>
          <w:rFonts w:asciiTheme="majorHAnsi" w:hAnsiTheme="majorHAnsi"/>
          <w:color w:val="000000" w:themeColor="text1"/>
          <w:sz w:val="22"/>
          <w:szCs w:val="22"/>
        </w:rPr>
        <w:t xml:space="preserve"> H. Ogle (electronically signed on 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1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6430BB">
        <w:rPr>
          <w:rFonts w:asciiTheme="majorHAnsi" w:hAnsiTheme="majorHAnsi"/>
          <w:color w:val="000000" w:themeColor="text1"/>
          <w:sz w:val="22"/>
          <w:szCs w:val="22"/>
        </w:rPr>
        <w:t>Dec</w:t>
      </w:r>
      <w:r w:rsidR="00B44064">
        <w:rPr>
          <w:rFonts w:asciiTheme="majorHAnsi" w:hAnsiTheme="majorHAnsi"/>
          <w:color w:val="000000" w:themeColor="text1"/>
          <w:sz w:val="22"/>
          <w:szCs w:val="22"/>
        </w:rPr>
        <w:t>-17)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</w:t>
      </w:r>
    </w:p>
    <w:p w:rsidR="00257D62" w:rsidRPr="00B44064" w:rsidRDefault="00257D62" w:rsidP="001F4DD0">
      <w:pPr>
        <w:rPr>
          <w:rFonts w:asciiTheme="majorHAnsi" w:hAnsiTheme="majorHAnsi"/>
          <w:color w:val="000000" w:themeColor="text1"/>
          <w:sz w:val="14"/>
          <w:szCs w:val="22"/>
        </w:rPr>
      </w:pPr>
    </w:p>
    <w:p w:rsidR="00257D62" w:rsidRPr="00DB7EC4" w:rsidRDefault="00257D62" w:rsidP="001F4DD0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44064" w:rsidRDefault="00257D62" w:rsidP="001F4DD0">
      <w:pPr>
        <w:rPr>
          <w:rFonts w:asciiTheme="majorHAnsi" w:hAnsiTheme="majorHAnsi"/>
          <w:color w:val="000000" w:themeColor="text1"/>
          <w:sz w:val="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C350B9" w:rsidRDefault="00257D62" w:rsidP="001F4DD0">
      <w:pPr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B4" w:rsidRDefault="00A10CB4" w:rsidP="005A5B81">
      <w:r>
        <w:separator/>
      </w:r>
    </w:p>
  </w:endnote>
  <w:endnote w:type="continuationSeparator" w:id="0">
    <w:p w:rsidR="00A10CB4" w:rsidRDefault="00A10CB4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B4" w:rsidRDefault="00A10CB4" w:rsidP="005A5B81">
      <w:r>
        <w:separator/>
      </w:r>
    </w:p>
  </w:footnote>
  <w:footnote w:type="continuationSeparator" w:id="0">
    <w:p w:rsidR="00A10CB4" w:rsidRDefault="00A10CB4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3CDE"/>
    <w:rsid w:val="00093159"/>
    <w:rsid w:val="000A2B92"/>
    <w:rsid w:val="000C1936"/>
    <w:rsid w:val="000D14FF"/>
    <w:rsid w:val="001160D8"/>
    <w:rsid w:val="00165F91"/>
    <w:rsid w:val="001877EC"/>
    <w:rsid w:val="001A2F97"/>
    <w:rsid w:val="001F4DD0"/>
    <w:rsid w:val="002249B0"/>
    <w:rsid w:val="00252C36"/>
    <w:rsid w:val="00257D62"/>
    <w:rsid w:val="00262CBD"/>
    <w:rsid w:val="002A3D52"/>
    <w:rsid w:val="00300BDF"/>
    <w:rsid w:val="0030726B"/>
    <w:rsid w:val="0033534B"/>
    <w:rsid w:val="00346B39"/>
    <w:rsid w:val="0035246A"/>
    <w:rsid w:val="00356110"/>
    <w:rsid w:val="003D7CF0"/>
    <w:rsid w:val="00417625"/>
    <w:rsid w:val="00440EB8"/>
    <w:rsid w:val="00485D96"/>
    <w:rsid w:val="004B25F8"/>
    <w:rsid w:val="004B5609"/>
    <w:rsid w:val="00594B75"/>
    <w:rsid w:val="005A5B81"/>
    <w:rsid w:val="005C795A"/>
    <w:rsid w:val="005F6E5C"/>
    <w:rsid w:val="00624B57"/>
    <w:rsid w:val="006430BB"/>
    <w:rsid w:val="00667F1F"/>
    <w:rsid w:val="00687243"/>
    <w:rsid w:val="006E07A1"/>
    <w:rsid w:val="007844C4"/>
    <w:rsid w:val="0084496E"/>
    <w:rsid w:val="00884DF3"/>
    <w:rsid w:val="00895764"/>
    <w:rsid w:val="008B2FEE"/>
    <w:rsid w:val="008C5222"/>
    <w:rsid w:val="008D1CB1"/>
    <w:rsid w:val="00902C8C"/>
    <w:rsid w:val="00964707"/>
    <w:rsid w:val="00A10CB4"/>
    <w:rsid w:val="00A52D88"/>
    <w:rsid w:val="00A651E2"/>
    <w:rsid w:val="00A97BA8"/>
    <w:rsid w:val="00B014F4"/>
    <w:rsid w:val="00B408D1"/>
    <w:rsid w:val="00B40B1D"/>
    <w:rsid w:val="00B44064"/>
    <w:rsid w:val="00B76414"/>
    <w:rsid w:val="00BB6EA2"/>
    <w:rsid w:val="00C206A1"/>
    <w:rsid w:val="00C3373D"/>
    <w:rsid w:val="00C350B9"/>
    <w:rsid w:val="00C530A3"/>
    <w:rsid w:val="00C568D8"/>
    <w:rsid w:val="00D34853"/>
    <w:rsid w:val="00DB7EC4"/>
    <w:rsid w:val="00E24894"/>
    <w:rsid w:val="00F77144"/>
    <w:rsid w:val="00FB7EE2"/>
    <w:rsid w:val="00FD11BB"/>
    <w:rsid w:val="00FD5D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LetterheadAA.dotx</Template>
  <TotalTime>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3</cp:revision>
  <dcterms:created xsi:type="dcterms:W3CDTF">2017-12-01T21:06:00Z</dcterms:created>
  <dcterms:modified xsi:type="dcterms:W3CDTF">2017-12-01T21:14:00Z</dcterms:modified>
</cp:coreProperties>
</file>