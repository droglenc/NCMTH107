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4B5609" w:rsidRDefault="004B5609" w:rsidP="001F4DD0">
      <w:pPr>
        <w:jc w:val="center"/>
        <w:rPr>
          <w:rFonts w:ascii="Verdana" w:hAnsi="Verdana"/>
          <w:color w:val="000000" w:themeColor="text1"/>
          <w:sz w:val="22"/>
          <w:szCs w:val="22"/>
        </w:rPr>
      </w:pPr>
    </w:p>
    <w:p w:rsidR="00E24894" w:rsidRDefault="00E24894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85D96" w:rsidRPr="00B76414" w:rsidRDefault="006C7EDB" w:rsidP="001F4DD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>Exam proctoring request f</w:t>
      </w:r>
      <w:r w:rsidR="001F4DD0" w:rsidRPr="00B76414">
        <w:rPr>
          <w:rFonts w:asciiTheme="majorHAnsi" w:hAnsiTheme="majorHAnsi"/>
          <w:b/>
          <w:color w:val="000000" w:themeColor="text1"/>
          <w:sz w:val="22"/>
          <w:szCs w:val="22"/>
        </w:rPr>
        <w:t>orm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for students with academic accommodations</w:t>
      </w:r>
    </w:p>
    <w:p w:rsidR="001F4DD0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Submit this form to Julia Wag</w:t>
      </w:r>
      <w:r w:rsidR="00114D7B">
        <w:rPr>
          <w:rFonts w:asciiTheme="majorHAnsi" w:hAnsiTheme="majorHAnsi"/>
          <w:color w:val="000000" w:themeColor="text1"/>
          <w:sz w:val="22"/>
          <w:szCs w:val="22"/>
        </w:rPr>
        <w:t>g</w:t>
      </w:r>
      <w:r>
        <w:rPr>
          <w:rFonts w:asciiTheme="majorHAnsi" w:hAnsiTheme="majorHAnsi"/>
          <w:color w:val="000000" w:themeColor="text1"/>
          <w:sz w:val="22"/>
          <w:szCs w:val="22"/>
        </w:rPr>
        <w:t>oner and Elizabeth Madsen-Genszler</w:t>
      </w:r>
    </w:p>
    <w:p w:rsidR="00E24894" w:rsidRPr="00B76414" w:rsidRDefault="00E24894" w:rsidP="001F4DD0">
      <w:pPr>
        <w:jc w:val="center"/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1877EC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>Faculty Section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  <w:t>Today’s d</w:t>
      </w:r>
      <w:r w:rsidR="001877EC" w:rsidRPr="006C7EDB">
        <w:rPr>
          <w:rFonts w:asciiTheme="majorHAnsi" w:hAnsiTheme="majorHAnsi"/>
          <w:color w:val="000000" w:themeColor="text1"/>
          <w:sz w:val="22"/>
          <w:szCs w:val="22"/>
        </w:rPr>
        <w:t>ate</w:t>
      </w:r>
      <w:r w:rsidR="001877EC" w:rsidRPr="001877EC">
        <w:rPr>
          <w:rFonts w:asciiTheme="majorHAnsi" w:hAnsiTheme="majorHAnsi"/>
          <w:b/>
          <w:color w:val="000000" w:themeColor="text1"/>
          <w:sz w:val="22"/>
          <w:szCs w:val="22"/>
        </w:rPr>
        <w:t>: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A95D99">
        <w:rPr>
          <w:rFonts w:asciiTheme="majorHAnsi" w:hAnsiTheme="majorHAnsi"/>
          <w:color w:val="000000" w:themeColor="text1"/>
          <w:sz w:val="22"/>
          <w:szCs w:val="22"/>
        </w:rPr>
        <w:t>4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A95D99">
        <w:rPr>
          <w:rFonts w:asciiTheme="majorHAnsi" w:hAnsiTheme="majorHAnsi"/>
          <w:color w:val="000000" w:themeColor="text1"/>
          <w:sz w:val="22"/>
          <w:szCs w:val="22"/>
        </w:rPr>
        <w:t>Oct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-2019</w:t>
      </w:r>
      <w:r w:rsidR="001877EC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Exam taker: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proofErr w:type="spellStart"/>
      <w:r w:rsidR="005D679C">
        <w:rPr>
          <w:rFonts w:asciiTheme="majorHAnsi" w:hAnsiTheme="majorHAnsi"/>
          <w:color w:val="000000" w:themeColor="text1"/>
          <w:sz w:val="22"/>
          <w:szCs w:val="22"/>
        </w:rPr>
        <w:t>Demetry</w:t>
      </w:r>
      <w:proofErr w:type="spellEnd"/>
      <w:r w:rsidR="005D679C">
        <w:rPr>
          <w:rFonts w:asciiTheme="majorHAnsi" w:hAnsiTheme="majorHAnsi"/>
          <w:color w:val="000000" w:themeColor="text1"/>
          <w:sz w:val="22"/>
          <w:szCs w:val="22"/>
        </w:rPr>
        <w:t xml:space="preserve"> Freeman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</w:t>
      </w:r>
    </w:p>
    <w:p w:rsidR="00114D7B" w:rsidRPr="00B76414" w:rsidRDefault="00114D7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This student has 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>been approved for academic accommodation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ab/>
        <w:t>Yes___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___________</w:t>
      </w:r>
      <w:r w:rsidR="003D3EDF">
        <w:rPr>
          <w:rFonts w:asciiTheme="majorHAnsi" w:hAnsiTheme="majorHAnsi"/>
          <w:color w:val="000000" w:themeColor="text1"/>
          <w:sz w:val="22"/>
          <w:szCs w:val="22"/>
        </w:rPr>
        <w:t xml:space="preserve">_   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Course: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ab/>
        <w:t>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MTH107 – Statistical Concepts and Analysis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_____________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</w:p>
    <w:p w:rsidR="001F4DD0" w:rsidRPr="00DB7EC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>Scheduled e</w:t>
      </w:r>
      <w:r w:rsidRPr="006C7EDB">
        <w:rPr>
          <w:rFonts w:asciiTheme="majorHAnsi" w:hAnsiTheme="majorHAnsi"/>
          <w:b/>
          <w:color w:val="000000" w:themeColor="text1"/>
          <w:sz w:val="22"/>
          <w:szCs w:val="22"/>
        </w:rPr>
        <w:t>xam d</w:t>
      </w:r>
      <w:r w:rsidR="001F4DD0" w:rsidRPr="006C7EDB">
        <w:rPr>
          <w:rFonts w:asciiTheme="majorHAnsi" w:hAnsiTheme="majorHAnsi"/>
          <w:b/>
          <w:color w:val="000000" w:themeColor="text1"/>
          <w:sz w:val="22"/>
          <w:szCs w:val="22"/>
        </w:rPr>
        <w:t>ate</w:t>
      </w:r>
      <w:r w:rsidR="001F4DD0" w:rsidRPr="006C7EDB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A95D99">
        <w:rPr>
          <w:rFonts w:asciiTheme="majorHAnsi" w:hAnsiTheme="majorHAnsi"/>
          <w:color w:val="000000" w:themeColor="text1"/>
          <w:sz w:val="22"/>
          <w:szCs w:val="22"/>
        </w:rPr>
        <w:t>9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A95D99">
        <w:rPr>
          <w:rFonts w:asciiTheme="majorHAnsi" w:hAnsiTheme="majorHAnsi"/>
          <w:color w:val="000000" w:themeColor="text1"/>
          <w:sz w:val="22"/>
          <w:szCs w:val="22"/>
        </w:rPr>
        <w:t>Oct-2019 (Wed</w:t>
      </w:r>
      <w:proofErr w:type="gramStart"/>
      <w:r w:rsidR="000C7552">
        <w:rPr>
          <w:rFonts w:asciiTheme="majorHAnsi" w:hAnsiTheme="majorHAnsi"/>
          <w:color w:val="000000" w:themeColor="text1"/>
          <w:sz w:val="22"/>
          <w:szCs w:val="22"/>
        </w:rPr>
        <w:t>)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6C7EDB" w:rsidRPr="006C7EDB">
        <w:rPr>
          <w:rFonts w:asciiTheme="majorHAnsi" w:hAnsiTheme="majorHAnsi"/>
          <w:b/>
          <w:color w:val="000000" w:themeColor="text1"/>
          <w:sz w:val="22"/>
          <w:szCs w:val="22"/>
        </w:rPr>
        <w:t>S</w:t>
      </w:r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>cheduled</w:t>
      </w:r>
      <w:r w:rsidR="006C7EDB">
        <w:rPr>
          <w:rFonts w:asciiTheme="majorHAnsi" w:hAnsiTheme="majorHAnsi"/>
          <w:b/>
          <w:color w:val="000000" w:themeColor="text1"/>
          <w:sz w:val="22"/>
          <w:szCs w:val="22"/>
        </w:rPr>
        <w:t xml:space="preserve"> exam</w:t>
      </w:r>
      <w:r w:rsidR="00DB7EC4" w:rsidRPr="006C7EDB">
        <w:rPr>
          <w:rFonts w:asciiTheme="majorHAnsi" w:hAnsiTheme="majorHAnsi"/>
          <w:b/>
          <w:color w:val="000000" w:themeColor="text1"/>
          <w:sz w:val="22"/>
          <w:szCs w:val="22"/>
        </w:rPr>
        <w:t xml:space="preserve"> time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r w:rsidR="00DB7EC4" w:rsidRPr="00DB7E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FC58DC">
        <w:rPr>
          <w:rFonts w:asciiTheme="majorHAnsi" w:hAnsiTheme="majorHAnsi"/>
          <w:color w:val="000000" w:themeColor="text1"/>
          <w:sz w:val="22"/>
          <w:szCs w:val="22"/>
        </w:rPr>
        <w:t>8-9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55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_____</w:t>
      </w:r>
      <w:r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F77144" w:rsidRP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>Phone # in case of questions during the exam: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x1300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1F4DD0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has__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4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_hours_</w:t>
      </w:r>
      <w:r w:rsidR="000C7552">
        <w:rPr>
          <w:rFonts w:asciiTheme="majorHAnsi" w:hAnsiTheme="majorHAnsi"/>
          <w:color w:val="000000" w:themeColor="text1"/>
          <w:sz w:val="22"/>
          <w:szCs w:val="22"/>
        </w:rPr>
        <w:t>00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_minutes to complete the exam.</w:t>
      </w:r>
    </w:p>
    <w:p w:rsidR="00B76414" w:rsidRPr="00B76414" w:rsidRDefault="00B76414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I will deliver the exam 24 hours in advance to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 xml:space="preserve"> the library via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1F4DD0" w:rsidRPr="00B76414" w:rsidRDefault="001F4DD0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e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mail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>____ i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n-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person</w:t>
      </w:r>
    </w:p>
    <w:p w:rsidR="001F4DD0" w:rsidRPr="00B76414" w:rsidRDefault="005C795A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ampus</w:t>
      </w:r>
      <w:proofErr w:type="gramEnd"/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1F4DD0" w:rsidRPr="00B76414">
        <w:rPr>
          <w:rFonts w:asciiTheme="majorHAnsi" w:hAnsiTheme="majorHAnsi"/>
          <w:color w:val="000000" w:themeColor="text1"/>
          <w:sz w:val="22"/>
          <w:szCs w:val="22"/>
        </w:rPr>
        <w:t>ail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The student taking this exam may have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/have access to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the following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during the exam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en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/pencil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A95D99">
        <w:rPr>
          <w:rFonts w:asciiTheme="majorHAnsi" w:hAnsiTheme="majorHAnsi"/>
          <w:color w:val="000000" w:themeColor="text1"/>
          <w:sz w:val="22"/>
          <w:szCs w:val="22"/>
        </w:rPr>
        <w:t>X</w:t>
      </w:r>
      <w:bookmarkStart w:id="0" w:name="_GoBack"/>
      <w:bookmarkEnd w:id="0"/>
      <w:r w:rsidR="006C7EDB">
        <w:rPr>
          <w:rFonts w:asciiTheme="majorHAnsi" w:hAnsiTheme="majorHAnsi"/>
          <w:color w:val="000000" w:themeColor="text1"/>
          <w:sz w:val="22"/>
          <w:szCs w:val="22"/>
        </w:rPr>
        <w:t>_ computer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>_ b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lank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paper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 w:rsidRPr="00B76414">
        <w:rPr>
          <w:rFonts w:asciiTheme="majorHAnsi" w:hAnsiTheme="majorHAnsi"/>
          <w:color w:val="000000" w:themeColor="text1"/>
          <w:sz w:val="22"/>
          <w:szCs w:val="22"/>
        </w:rPr>
        <w:t>___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 internet access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otes</w:t>
      </w:r>
      <w:proofErr w:type="gramEnd"/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can take a break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5C795A">
        <w:rPr>
          <w:rFonts w:asciiTheme="majorHAnsi" w:hAnsiTheme="majorHAnsi"/>
          <w:color w:val="000000" w:themeColor="text1"/>
          <w:sz w:val="22"/>
          <w:szCs w:val="22"/>
        </w:rPr>
        <w:t xml:space="preserve">_ </w:t>
      </w:r>
      <w:proofErr w:type="gramStart"/>
      <w:r w:rsidR="005C795A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pen</w:t>
      </w:r>
      <w:proofErr w:type="gramEnd"/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book</w:t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DB7EC4">
        <w:rPr>
          <w:rFonts w:asciiTheme="majorHAnsi" w:hAnsiTheme="majorHAnsi"/>
          <w:color w:val="000000" w:themeColor="text1"/>
          <w:sz w:val="22"/>
          <w:szCs w:val="22"/>
        </w:rPr>
        <w:tab/>
        <w:t xml:space="preserve">____ 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other (please list)</w:t>
      </w:r>
    </w:p>
    <w:p w:rsidR="004B5609" w:rsidRPr="00B76414" w:rsidRDefault="004B5609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 w:rsidRPr="00B76414">
        <w:rPr>
          <w:rFonts w:asciiTheme="majorHAnsi" w:hAnsiTheme="majorHAnsi"/>
          <w:color w:val="000000" w:themeColor="text1"/>
          <w:sz w:val="22"/>
          <w:szCs w:val="22"/>
        </w:rPr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>_ c</w:t>
      </w:r>
      <w:r w:rsidR="006C7EDB" w:rsidRPr="00B76414">
        <w:rPr>
          <w:rFonts w:asciiTheme="majorHAnsi" w:hAnsiTheme="majorHAnsi"/>
          <w:color w:val="000000" w:themeColor="text1"/>
          <w:sz w:val="22"/>
          <w:szCs w:val="22"/>
        </w:rPr>
        <w:t>alculator</w:t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  <w:r w:rsidR="006C7EDB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When the student has completed the exam, please</w:t>
      </w:r>
      <w:r w:rsidR="00F77144">
        <w:rPr>
          <w:rFonts w:asciiTheme="majorHAnsi" w:hAnsiTheme="majorHAnsi"/>
          <w:color w:val="000000" w:themeColor="text1"/>
          <w:sz w:val="22"/>
          <w:szCs w:val="22"/>
        </w:rPr>
        <w:t xml:space="preserve"> (you may check more than one)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:rsidR="006C7EDB" w:rsidRPr="00B76414" w:rsidRDefault="006C7ED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s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can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and email the exam to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___</w:t>
      </w:r>
      <w:r w:rsidR="00964707">
        <w:rPr>
          <w:rFonts w:asciiTheme="majorHAnsi" w:hAnsiTheme="majorHAnsi"/>
          <w:color w:val="000000" w:themeColor="text1"/>
          <w:sz w:val="22"/>
          <w:szCs w:val="22"/>
        </w:rPr>
        <w:t>_ p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ut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 xml:space="preserve"> the exam in campus mail for me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__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X</w:t>
      </w:r>
      <w:r w:rsidR="00A52D88" w:rsidRPr="00B76414">
        <w:rPr>
          <w:rFonts w:asciiTheme="majorHAnsi" w:hAnsiTheme="majorHAnsi"/>
          <w:color w:val="000000" w:themeColor="text1"/>
          <w:sz w:val="22"/>
          <w:szCs w:val="22"/>
        </w:rPr>
        <w:t>_ I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will pi</w:t>
      </w:r>
      <w:r w:rsidR="00B40B1D">
        <w:rPr>
          <w:rFonts w:asciiTheme="majorHAnsi" w:hAnsiTheme="majorHAnsi"/>
          <w:color w:val="000000" w:themeColor="text1"/>
          <w:sz w:val="22"/>
          <w:szCs w:val="22"/>
        </w:rPr>
        <w:t>ck the exam up from the library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Faculty </w:t>
      </w:r>
      <w:proofErr w:type="spellStart"/>
      <w:r w:rsidRPr="00B76414">
        <w:rPr>
          <w:rFonts w:asciiTheme="majorHAnsi" w:hAnsiTheme="majorHAnsi"/>
          <w:color w:val="000000" w:themeColor="text1"/>
          <w:sz w:val="22"/>
          <w:szCs w:val="22"/>
        </w:rPr>
        <w:t>signature</w:t>
      </w:r>
      <w:proofErr w:type="gramStart"/>
      <w:r w:rsidRPr="00B76414">
        <w:rPr>
          <w:rFonts w:asciiTheme="majorHAnsi" w:hAnsiTheme="majorHAnsi"/>
          <w:color w:val="000000" w:themeColor="text1"/>
          <w:sz w:val="22"/>
          <w:szCs w:val="22"/>
        </w:rPr>
        <w:t>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proofErr w:type="gramEnd"/>
      <w:r w:rsidR="00B76414">
        <w:rPr>
          <w:rFonts w:asciiTheme="majorHAnsi" w:hAnsiTheme="majorHAnsi"/>
          <w:color w:val="000000" w:themeColor="text1"/>
          <w:sz w:val="22"/>
          <w:szCs w:val="22"/>
        </w:rPr>
        <w:t>_</w:t>
      </w:r>
      <w:r w:rsidR="00BB69A5">
        <w:rPr>
          <w:rFonts w:asciiTheme="majorHAnsi" w:hAnsiTheme="majorHAnsi"/>
          <w:color w:val="000000" w:themeColor="text1"/>
          <w:sz w:val="22"/>
          <w:szCs w:val="22"/>
        </w:rPr>
        <w:t>Derek</w:t>
      </w:r>
      <w:proofErr w:type="spellEnd"/>
      <w:r w:rsidR="00BB69A5">
        <w:rPr>
          <w:rFonts w:asciiTheme="majorHAnsi" w:hAnsiTheme="majorHAnsi"/>
          <w:color w:val="000000" w:themeColor="text1"/>
          <w:sz w:val="22"/>
          <w:szCs w:val="22"/>
        </w:rPr>
        <w:t xml:space="preserve"> Ogle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</w:t>
      </w:r>
    </w:p>
    <w:p w:rsidR="00257D62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6C7EDB" w:rsidRDefault="006C7EDB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DB7EC4">
        <w:rPr>
          <w:rFonts w:asciiTheme="majorHAnsi" w:hAnsiTheme="majorHAnsi"/>
          <w:b/>
          <w:color w:val="000000" w:themeColor="text1"/>
          <w:sz w:val="28"/>
          <w:szCs w:val="28"/>
        </w:rPr>
        <w:t xml:space="preserve">Library Section 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</w:r>
      <w:r w:rsidR="00B76414"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B76414">
        <w:rPr>
          <w:rFonts w:asciiTheme="majorHAnsi" w:hAnsiTheme="majorHAnsi"/>
          <w:color w:val="000000" w:themeColor="text1"/>
          <w:sz w:val="22"/>
          <w:szCs w:val="22"/>
        </w:rPr>
        <w:t xml:space="preserve">Start time:  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>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ab/>
        <w:t>Finish time: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Student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</w:t>
      </w:r>
    </w:p>
    <w:p w:rsidR="00257D62" w:rsidRPr="00B76414" w:rsidRDefault="00257D62" w:rsidP="001F4DD0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1F4DD0" w:rsidRPr="00C350B9" w:rsidRDefault="00257D62" w:rsidP="001F4DD0">
      <w:pPr>
        <w:rPr>
          <w:rFonts w:ascii="Verdana" w:hAnsi="Verdana"/>
          <w:color w:val="000000" w:themeColor="text1"/>
          <w:sz w:val="22"/>
          <w:szCs w:val="22"/>
        </w:rPr>
      </w:pPr>
      <w:r w:rsidRPr="00B76414">
        <w:rPr>
          <w:rFonts w:asciiTheme="majorHAnsi" w:hAnsiTheme="majorHAnsi"/>
          <w:color w:val="000000" w:themeColor="text1"/>
          <w:sz w:val="22"/>
          <w:szCs w:val="22"/>
        </w:rPr>
        <w:t>Proctor signature:</w:t>
      </w:r>
      <w:r w:rsidR="00B76414">
        <w:rPr>
          <w:rFonts w:asciiTheme="majorHAnsi" w:hAnsiTheme="majorHAnsi"/>
          <w:color w:val="000000" w:themeColor="text1"/>
          <w:sz w:val="22"/>
          <w:szCs w:val="22"/>
        </w:rPr>
        <w:t xml:space="preserve"> _________________________________________</w:t>
      </w:r>
    </w:p>
    <w:sectPr w:rsidR="001F4DD0" w:rsidRPr="00C350B9" w:rsidSect="00257D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4A8" w:rsidRDefault="00D164A8" w:rsidP="005A5B81">
      <w:r>
        <w:separator/>
      </w:r>
    </w:p>
  </w:endnote>
  <w:endnote w:type="continuationSeparator" w:id="0">
    <w:p w:rsidR="00D164A8" w:rsidRDefault="00D164A8" w:rsidP="005A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29" w:rsidRDefault="0009315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CFE2" wp14:editId="2DEC069A">
          <wp:simplePos x="0" y="0"/>
          <wp:positionH relativeFrom="margin">
            <wp:posOffset>-914400</wp:posOffset>
          </wp:positionH>
          <wp:positionV relativeFrom="paragraph">
            <wp:posOffset>-647065</wp:posOffset>
          </wp:positionV>
          <wp:extent cx="7772400" cy="1401689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AcademicAffairs-Botto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01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4A8" w:rsidRDefault="00D164A8" w:rsidP="005A5B81">
      <w:r>
        <w:separator/>
      </w:r>
    </w:p>
  </w:footnote>
  <w:footnote w:type="continuationSeparator" w:id="0">
    <w:p w:rsidR="00D164A8" w:rsidRDefault="00D164A8" w:rsidP="005A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B81" w:rsidRDefault="00093159" w:rsidP="005A5B81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947A3" wp14:editId="32F6577A">
          <wp:simplePos x="0" y="0"/>
          <wp:positionH relativeFrom="margin">
            <wp:posOffset>-914400</wp:posOffset>
          </wp:positionH>
          <wp:positionV relativeFrom="paragraph">
            <wp:posOffset>-485140</wp:posOffset>
          </wp:positionV>
          <wp:extent cx="7772400" cy="1971333"/>
          <wp:effectExtent l="0" t="0" r="0" b="1016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AcademicAffairs-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71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25"/>
    <w:rsid w:val="00021BEF"/>
    <w:rsid w:val="00022FE1"/>
    <w:rsid w:val="00032729"/>
    <w:rsid w:val="00083CDE"/>
    <w:rsid w:val="00093159"/>
    <w:rsid w:val="000A2B92"/>
    <w:rsid w:val="000C7552"/>
    <w:rsid w:val="000D14FF"/>
    <w:rsid w:val="00114D7B"/>
    <w:rsid w:val="001160D8"/>
    <w:rsid w:val="001877EC"/>
    <w:rsid w:val="001A2F97"/>
    <w:rsid w:val="001F4DD0"/>
    <w:rsid w:val="002249B0"/>
    <w:rsid w:val="00257D62"/>
    <w:rsid w:val="002748B9"/>
    <w:rsid w:val="00274A12"/>
    <w:rsid w:val="00296B55"/>
    <w:rsid w:val="002A3D52"/>
    <w:rsid w:val="00300BDF"/>
    <w:rsid w:val="0030726B"/>
    <w:rsid w:val="0031476F"/>
    <w:rsid w:val="0035246A"/>
    <w:rsid w:val="00356110"/>
    <w:rsid w:val="003D3EDF"/>
    <w:rsid w:val="003D7CF0"/>
    <w:rsid w:val="00406FB9"/>
    <w:rsid w:val="00417625"/>
    <w:rsid w:val="00440EB8"/>
    <w:rsid w:val="00475064"/>
    <w:rsid w:val="00485D96"/>
    <w:rsid w:val="004A0631"/>
    <w:rsid w:val="004B25F8"/>
    <w:rsid w:val="004B5609"/>
    <w:rsid w:val="00594B75"/>
    <w:rsid w:val="005A5B81"/>
    <w:rsid w:val="005C795A"/>
    <w:rsid w:val="005D679C"/>
    <w:rsid w:val="005F6E5C"/>
    <w:rsid w:val="00603536"/>
    <w:rsid w:val="00634215"/>
    <w:rsid w:val="006418B9"/>
    <w:rsid w:val="00656AB7"/>
    <w:rsid w:val="00667F1F"/>
    <w:rsid w:val="00687243"/>
    <w:rsid w:val="00694BA4"/>
    <w:rsid w:val="006C7EDB"/>
    <w:rsid w:val="006E07A1"/>
    <w:rsid w:val="007844C4"/>
    <w:rsid w:val="0084496E"/>
    <w:rsid w:val="008847F6"/>
    <w:rsid w:val="00884DF3"/>
    <w:rsid w:val="00895764"/>
    <w:rsid w:val="008B2FEE"/>
    <w:rsid w:val="008C5222"/>
    <w:rsid w:val="00902C8C"/>
    <w:rsid w:val="00964707"/>
    <w:rsid w:val="009927D0"/>
    <w:rsid w:val="00A52D88"/>
    <w:rsid w:val="00A651E2"/>
    <w:rsid w:val="00A72ABE"/>
    <w:rsid w:val="00A75B8B"/>
    <w:rsid w:val="00A95D99"/>
    <w:rsid w:val="00A97BA8"/>
    <w:rsid w:val="00B014F4"/>
    <w:rsid w:val="00B40B1D"/>
    <w:rsid w:val="00B76414"/>
    <w:rsid w:val="00BB69A5"/>
    <w:rsid w:val="00BB6EA2"/>
    <w:rsid w:val="00C206A1"/>
    <w:rsid w:val="00C3373D"/>
    <w:rsid w:val="00C350B9"/>
    <w:rsid w:val="00C530A3"/>
    <w:rsid w:val="00C568D8"/>
    <w:rsid w:val="00D12A8C"/>
    <w:rsid w:val="00D164A8"/>
    <w:rsid w:val="00D34853"/>
    <w:rsid w:val="00DB2329"/>
    <w:rsid w:val="00DB7AAD"/>
    <w:rsid w:val="00DB7EC4"/>
    <w:rsid w:val="00E24894"/>
    <w:rsid w:val="00E721E9"/>
    <w:rsid w:val="00EC2A0C"/>
    <w:rsid w:val="00F77144"/>
    <w:rsid w:val="00FA5028"/>
    <w:rsid w:val="00FB7EE2"/>
    <w:rsid w:val="00FC58DC"/>
    <w:rsid w:val="00FD1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255F9F"/>
  <w15:docId w15:val="{D112ACB0-1F02-4076-8BD5-92D62B6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8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B81"/>
  </w:style>
  <w:style w:type="paragraph" w:styleId="Footer">
    <w:name w:val="footer"/>
    <w:basedOn w:val="Normal"/>
    <w:link w:val="FooterChar"/>
    <w:uiPriority w:val="99"/>
    <w:unhideWhenUsed/>
    <w:rsid w:val="005A5B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B81"/>
  </w:style>
  <w:style w:type="paragraph" w:customStyle="1" w:styleId="NoParagraphStyle">
    <w:name w:val="[No Paragraph Style]"/>
    <w:rsid w:val="005A5B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nes-ilsley\Documents\Academic%20Affairs\LetterheadA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LetterheadAA</Template>
  <TotalTime>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Northland College</dc:creator>
  <cp:keywords/>
  <dc:description/>
  <cp:lastModifiedBy>Derek Ogle</cp:lastModifiedBy>
  <cp:revision>3</cp:revision>
  <cp:lastPrinted>2018-12-12T21:42:00Z</cp:lastPrinted>
  <dcterms:created xsi:type="dcterms:W3CDTF">2019-10-04T12:41:00Z</dcterms:created>
  <dcterms:modified xsi:type="dcterms:W3CDTF">2019-10-04T12:42:00Z</dcterms:modified>
</cp:coreProperties>
</file>