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oner,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CC4C2C">
        <w:rPr>
          <w:rFonts w:asciiTheme="majorHAnsi" w:hAnsiTheme="majorHAnsi"/>
          <w:color w:val="000000" w:themeColor="text1"/>
          <w:sz w:val="22"/>
          <w:szCs w:val="22"/>
        </w:rPr>
        <w:t>28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Nov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Jonas Eklund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 xml:space="preserve">Yes____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CC4C2C">
        <w:rPr>
          <w:rFonts w:asciiTheme="majorHAnsi" w:hAnsiTheme="majorHAnsi"/>
          <w:color w:val="000000" w:themeColor="text1"/>
          <w:sz w:val="22"/>
          <w:szCs w:val="22"/>
        </w:rPr>
        <w:t>5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CC4C2C">
        <w:rPr>
          <w:rFonts w:asciiTheme="majorHAnsi" w:hAnsiTheme="majorHAnsi"/>
          <w:color w:val="000000" w:themeColor="text1"/>
          <w:sz w:val="22"/>
          <w:szCs w:val="22"/>
        </w:rPr>
        <w:t>Dec-18 (Wednes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day</w:t>
      </w:r>
      <w:proofErr w:type="gramStart"/>
      <w:r w:rsidR="002715B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8:00 am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Phone # in case of question during </w:t>
      </w:r>
      <w:bookmarkStart w:id="0" w:name="_GoBack"/>
      <w:bookmarkEnd w:id="0"/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715-682-1300 (though I will be in class</w:t>
      </w:r>
      <w:r w:rsidR="009134B1">
        <w:rPr>
          <w:rFonts w:asciiTheme="majorHAnsi" w:hAnsiTheme="majorHAnsi"/>
          <w:color w:val="000000" w:themeColor="text1"/>
          <w:sz w:val="22"/>
          <w:szCs w:val="22"/>
        </w:rPr>
        <w:t xml:space="preserve"> until noon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)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6 </w:t>
      </w:r>
      <w:proofErr w:type="spellStart"/>
      <w:r w:rsidR="0076278D">
        <w:rPr>
          <w:rFonts w:asciiTheme="majorHAnsi" w:hAnsiTheme="majorHAnsi"/>
          <w:color w:val="000000" w:themeColor="text1"/>
          <w:sz w:val="22"/>
          <w:szCs w:val="22"/>
        </w:rPr>
        <w:t>hrs</w:t>
      </w:r>
      <w:proofErr w:type="spellEnd"/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 (to 2pm</w:t>
      </w:r>
      <w:proofErr w:type="gramStart"/>
      <w:r w:rsidR="0076278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2715B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76278D" w:rsidRDefault="002715BD" w:rsidP="001F4DD0">
      <w:pPr>
        <w:rPr>
          <w:rFonts w:asciiTheme="majorHAnsi" w:hAnsiTheme="majorHAnsi"/>
          <w:color w:val="FF000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>(</w:t>
      </w:r>
      <w:r w:rsidR="00AD16A1">
        <w:rPr>
          <w:rFonts w:asciiTheme="majorHAnsi" w:hAnsiTheme="majorHAnsi"/>
          <w:color w:val="FF0000"/>
          <w:sz w:val="22"/>
          <w:szCs w:val="22"/>
        </w:rPr>
        <w:t>Jonas will know what questions he is allowed to use the computer for … there are several</w:t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>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964707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2715BD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 H. O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 xml:space="preserve">gle (electronically signed on </w:t>
      </w:r>
      <w:r w:rsidR="00CC4C2C">
        <w:rPr>
          <w:rFonts w:asciiTheme="majorHAnsi" w:hAnsiTheme="majorHAnsi"/>
          <w:color w:val="000000" w:themeColor="text1"/>
          <w:sz w:val="22"/>
          <w:szCs w:val="22"/>
        </w:rPr>
        <w:t>28</w:t>
      </w:r>
      <w:r w:rsidR="00AD16A1">
        <w:rPr>
          <w:rFonts w:asciiTheme="majorHAnsi" w:hAnsiTheme="majorHAnsi"/>
          <w:color w:val="000000" w:themeColor="text1"/>
          <w:sz w:val="22"/>
          <w:szCs w:val="22"/>
        </w:rPr>
        <w:t>-Nov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76278D" w:rsidRDefault="0076278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76278D">
      <w:pPr>
        <w:spacing w:line="360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1F4DD0" w:rsidRPr="00C350B9" w:rsidRDefault="00257D62" w:rsidP="0076278D">
      <w:pPr>
        <w:spacing w:line="360" w:lineRule="auto"/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C8E" w:rsidRDefault="00255C8E" w:rsidP="005A5B81">
      <w:r>
        <w:separator/>
      </w:r>
    </w:p>
  </w:endnote>
  <w:endnote w:type="continuationSeparator" w:id="0">
    <w:p w:rsidR="00255C8E" w:rsidRDefault="00255C8E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C8E" w:rsidRDefault="00255C8E" w:rsidP="005A5B81">
      <w:r>
        <w:separator/>
      </w:r>
    </w:p>
  </w:footnote>
  <w:footnote w:type="continuationSeparator" w:id="0">
    <w:p w:rsidR="00255C8E" w:rsidRDefault="00255C8E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0EFC"/>
    <w:rsid w:val="00083CDE"/>
    <w:rsid w:val="00093159"/>
    <w:rsid w:val="000A2B92"/>
    <w:rsid w:val="000C623D"/>
    <w:rsid w:val="000D14FF"/>
    <w:rsid w:val="00114D7B"/>
    <w:rsid w:val="001160D8"/>
    <w:rsid w:val="001504C5"/>
    <w:rsid w:val="001877EC"/>
    <w:rsid w:val="001A2F97"/>
    <w:rsid w:val="001F4DD0"/>
    <w:rsid w:val="002249B0"/>
    <w:rsid w:val="00246BE6"/>
    <w:rsid w:val="00255C8E"/>
    <w:rsid w:val="00257D62"/>
    <w:rsid w:val="002715BD"/>
    <w:rsid w:val="002748B9"/>
    <w:rsid w:val="002A3D52"/>
    <w:rsid w:val="00300BDF"/>
    <w:rsid w:val="0030726B"/>
    <w:rsid w:val="0035246A"/>
    <w:rsid w:val="00356110"/>
    <w:rsid w:val="003609F8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F6E5C"/>
    <w:rsid w:val="00664348"/>
    <w:rsid w:val="00667F1F"/>
    <w:rsid w:val="00687243"/>
    <w:rsid w:val="006E07A1"/>
    <w:rsid w:val="0076278D"/>
    <w:rsid w:val="007844C4"/>
    <w:rsid w:val="007E1D96"/>
    <w:rsid w:val="0084496E"/>
    <w:rsid w:val="008847F6"/>
    <w:rsid w:val="00884DF3"/>
    <w:rsid w:val="00895764"/>
    <w:rsid w:val="008B2FEE"/>
    <w:rsid w:val="008C5222"/>
    <w:rsid w:val="00902C8C"/>
    <w:rsid w:val="009134B1"/>
    <w:rsid w:val="00964707"/>
    <w:rsid w:val="009D58FE"/>
    <w:rsid w:val="00A52D88"/>
    <w:rsid w:val="00A651E2"/>
    <w:rsid w:val="00A75B8B"/>
    <w:rsid w:val="00A838FF"/>
    <w:rsid w:val="00A97BA8"/>
    <w:rsid w:val="00AD16A1"/>
    <w:rsid w:val="00B014F4"/>
    <w:rsid w:val="00B40B1D"/>
    <w:rsid w:val="00B76414"/>
    <w:rsid w:val="00B93FC7"/>
    <w:rsid w:val="00BB6EA2"/>
    <w:rsid w:val="00C206A1"/>
    <w:rsid w:val="00C3373D"/>
    <w:rsid w:val="00C350B9"/>
    <w:rsid w:val="00C530A3"/>
    <w:rsid w:val="00C568D8"/>
    <w:rsid w:val="00CC4C2C"/>
    <w:rsid w:val="00D34853"/>
    <w:rsid w:val="00DB2329"/>
    <w:rsid w:val="00DB7EC4"/>
    <w:rsid w:val="00E24894"/>
    <w:rsid w:val="00E721E9"/>
    <w:rsid w:val="00EC2A0C"/>
    <w:rsid w:val="00F77144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D623BE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4</cp:revision>
  <dcterms:created xsi:type="dcterms:W3CDTF">2018-11-27T02:05:00Z</dcterms:created>
  <dcterms:modified xsi:type="dcterms:W3CDTF">2018-11-27T21:45:00Z</dcterms:modified>
</cp:coreProperties>
</file>