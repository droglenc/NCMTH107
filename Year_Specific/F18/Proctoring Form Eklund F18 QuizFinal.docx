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15752F">
        <w:rPr>
          <w:rFonts w:asciiTheme="majorHAnsi" w:hAnsiTheme="majorHAnsi"/>
          <w:color w:val="000000" w:themeColor="text1"/>
          <w:sz w:val="22"/>
          <w:szCs w:val="22"/>
        </w:rPr>
        <w:t>6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15752F">
        <w:rPr>
          <w:rFonts w:asciiTheme="majorHAnsi" w:hAnsiTheme="majorHAnsi"/>
          <w:color w:val="000000" w:themeColor="text1"/>
          <w:sz w:val="22"/>
          <w:szCs w:val="22"/>
        </w:rPr>
        <w:t>Dec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Jonas Eklund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 xml:space="preserve">Yes____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87375A">
        <w:rPr>
          <w:rFonts w:asciiTheme="majorHAnsi" w:hAnsiTheme="majorHAnsi"/>
          <w:color w:val="000000" w:themeColor="text1"/>
          <w:sz w:val="22"/>
          <w:szCs w:val="22"/>
        </w:rPr>
        <w:t>14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87375A">
        <w:rPr>
          <w:rFonts w:asciiTheme="majorHAnsi" w:hAnsiTheme="majorHAnsi"/>
          <w:color w:val="000000" w:themeColor="text1"/>
          <w:sz w:val="22"/>
          <w:szCs w:val="22"/>
        </w:rPr>
        <w:t>Dec-18 (Fri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day</w:t>
      </w:r>
      <w:proofErr w:type="gramStart"/>
      <w:r w:rsidR="002715B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8:00 am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715-682-1300 (though I will be in class)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6 </w:t>
      </w:r>
      <w:proofErr w:type="spellStart"/>
      <w:r w:rsidR="0076278D">
        <w:rPr>
          <w:rFonts w:asciiTheme="majorHAnsi" w:hAnsiTheme="majorHAnsi"/>
          <w:color w:val="000000" w:themeColor="text1"/>
          <w:sz w:val="22"/>
          <w:szCs w:val="22"/>
        </w:rPr>
        <w:t>hrs</w:t>
      </w:r>
      <w:proofErr w:type="spellEnd"/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 (to 2pm</w:t>
      </w:r>
      <w:proofErr w:type="gramStart"/>
      <w:r w:rsidR="0076278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76278D" w:rsidRDefault="002715BD" w:rsidP="001F4DD0">
      <w:pPr>
        <w:rPr>
          <w:rFonts w:asciiTheme="majorHAnsi" w:hAnsiTheme="majorHAnsi"/>
          <w:color w:val="FF000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4758B" w:rsidRPr="00F4758B">
        <w:rPr>
          <w:rFonts w:asciiTheme="majorHAnsi" w:hAnsiTheme="majorHAnsi"/>
          <w:b/>
          <w:color w:val="FF0000"/>
          <w:sz w:val="22"/>
          <w:szCs w:val="22"/>
        </w:rPr>
        <w:t>NO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8276C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… </w:t>
      </w:r>
      <w:bookmarkStart w:id="0" w:name="_GoBack"/>
      <w:r w:rsidRPr="008276C9">
        <w:rPr>
          <w:rFonts w:asciiTheme="majorHAnsi" w:hAnsiTheme="majorHAnsi"/>
          <w:b/>
          <w:color w:val="FF0000"/>
          <w:sz w:val="22"/>
          <w:szCs w:val="22"/>
        </w:rPr>
        <w:t>printed document of statistical results</w:t>
      </w:r>
      <w:bookmarkEnd w:id="0"/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2715BD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H. O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 xml:space="preserve">gle (electronically signed on </w:t>
      </w:r>
      <w:r w:rsidR="00CC4C2C">
        <w:rPr>
          <w:rFonts w:asciiTheme="majorHAnsi" w:hAnsiTheme="majorHAnsi"/>
          <w:color w:val="000000" w:themeColor="text1"/>
          <w:sz w:val="22"/>
          <w:szCs w:val="22"/>
        </w:rPr>
        <w:t>28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-Nov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76278D" w:rsidRDefault="0076278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76278D">
      <w:pPr>
        <w:spacing w:line="36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1F4DD0" w:rsidRPr="00C350B9" w:rsidRDefault="00257D62" w:rsidP="0076278D">
      <w:pPr>
        <w:spacing w:line="360" w:lineRule="auto"/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AA" w:rsidRDefault="001F74AA" w:rsidP="005A5B81">
      <w:r>
        <w:separator/>
      </w:r>
    </w:p>
  </w:endnote>
  <w:endnote w:type="continuationSeparator" w:id="0">
    <w:p w:rsidR="001F74AA" w:rsidRDefault="001F74AA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AA" w:rsidRDefault="001F74AA" w:rsidP="005A5B81">
      <w:r>
        <w:separator/>
      </w:r>
    </w:p>
  </w:footnote>
  <w:footnote w:type="continuationSeparator" w:id="0">
    <w:p w:rsidR="001F74AA" w:rsidRDefault="001F74AA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0EFC"/>
    <w:rsid w:val="00083CDE"/>
    <w:rsid w:val="00093159"/>
    <w:rsid w:val="000A2B92"/>
    <w:rsid w:val="000C623D"/>
    <w:rsid w:val="000D14FF"/>
    <w:rsid w:val="00114D7B"/>
    <w:rsid w:val="001160D8"/>
    <w:rsid w:val="001504C5"/>
    <w:rsid w:val="0015752F"/>
    <w:rsid w:val="001877EC"/>
    <w:rsid w:val="001A2F97"/>
    <w:rsid w:val="001F4DD0"/>
    <w:rsid w:val="001F74AA"/>
    <w:rsid w:val="002249B0"/>
    <w:rsid w:val="00246BE6"/>
    <w:rsid w:val="00257D62"/>
    <w:rsid w:val="002715BD"/>
    <w:rsid w:val="002748B9"/>
    <w:rsid w:val="002A3D52"/>
    <w:rsid w:val="002B5787"/>
    <w:rsid w:val="00300BDF"/>
    <w:rsid w:val="0030726B"/>
    <w:rsid w:val="0035246A"/>
    <w:rsid w:val="00356110"/>
    <w:rsid w:val="003609F8"/>
    <w:rsid w:val="003D3EDF"/>
    <w:rsid w:val="003D7CF0"/>
    <w:rsid w:val="003E3D71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0A1D"/>
    <w:rsid w:val="005C795A"/>
    <w:rsid w:val="005F6E5C"/>
    <w:rsid w:val="00664348"/>
    <w:rsid w:val="00667F1F"/>
    <w:rsid w:val="00687243"/>
    <w:rsid w:val="006E07A1"/>
    <w:rsid w:val="0076278D"/>
    <w:rsid w:val="007844C4"/>
    <w:rsid w:val="007E1D96"/>
    <w:rsid w:val="008276C9"/>
    <w:rsid w:val="0084496E"/>
    <w:rsid w:val="0087375A"/>
    <w:rsid w:val="008847F6"/>
    <w:rsid w:val="00884DF3"/>
    <w:rsid w:val="00895764"/>
    <w:rsid w:val="008B2FEE"/>
    <w:rsid w:val="008C5222"/>
    <w:rsid w:val="00902C8C"/>
    <w:rsid w:val="00964707"/>
    <w:rsid w:val="009D58FE"/>
    <w:rsid w:val="00A52D88"/>
    <w:rsid w:val="00A651E2"/>
    <w:rsid w:val="00A75B8B"/>
    <w:rsid w:val="00A838FF"/>
    <w:rsid w:val="00A97BA8"/>
    <w:rsid w:val="00AD16A1"/>
    <w:rsid w:val="00B014F4"/>
    <w:rsid w:val="00B40B1D"/>
    <w:rsid w:val="00B76414"/>
    <w:rsid w:val="00BB6EA2"/>
    <w:rsid w:val="00C206A1"/>
    <w:rsid w:val="00C3373D"/>
    <w:rsid w:val="00C350B9"/>
    <w:rsid w:val="00C530A3"/>
    <w:rsid w:val="00C568D8"/>
    <w:rsid w:val="00CC4C2C"/>
    <w:rsid w:val="00D34853"/>
    <w:rsid w:val="00DB2329"/>
    <w:rsid w:val="00DB7EC4"/>
    <w:rsid w:val="00E24894"/>
    <w:rsid w:val="00E721E9"/>
    <w:rsid w:val="00EC2A0C"/>
    <w:rsid w:val="00F4758B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3C142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7</cp:revision>
  <dcterms:created xsi:type="dcterms:W3CDTF">2018-11-27T02:06:00Z</dcterms:created>
  <dcterms:modified xsi:type="dcterms:W3CDTF">2018-12-06T20:37:00Z</dcterms:modified>
</cp:coreProperties>
</file>