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E24894" w:rsidRDefault="00E24894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</w:p>
    <w:p w:rsidR="00485D96" w:rsidRPr="00B76414" w:rsidRDefault="001F4DD0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b/>
          <w:color w:val="000000" w:themeColor="text1"/>
          <w:sz w:val="22"/>
          <w:szCs w:val="22"/>
        </w:rPr>
        <w:t>Exam Proctoring Request Form</w:t>
      </w:r>
    </w:p>
    <w:p w:rsidR="001F4DD0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Submit this form to Donna Jones-Ilsley, Julia Wag</w:t>
      </w:r>
      <w:r w:rsidR="00114D7B">
        <w:rPr>
          <w:rFonts w:asciiTheme="majorHAnsi" w:hAnsiTheme="majorHAnsi"/>
          <w:color w:val="000000" w:themeColor="text1"/>
          <w:sz w:val="22"/>
          <w:szCs w:val="22"/>
        </w:rPr>
        <w:t>g</w:t>
      </w:r>
      <w:r>
        <w:rPr>
          <w:rFonts w:asciiTheme="majorHAnsi" w:hAnsiTheme="majorHAnsi"/>
          <w:color w:val="000000" w:themeColor="text1"/>
          <w:sz w:val="22"/>
          <w:szCs w:val="22"/>
        </w:rPr>
        <w:t>oner, and Elizabeth Madsen-Genszler</w:t>
      </w:r>
    </w:p>
    <w:p w:rsidR="00E24894" w:rsidRPr="00B76414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1877EC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>Faculty Section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 w:rsidRPr="001877EC">
        <w:rPr>
          <w:rFonts w:asciiTheme="majorHAnsi" w:hAnsiTheme="majorHAnsi"/>
          <w:b/>
          <w:color w:val="000000" w:themeColor="text1"/>
          <w:sz w:val="22"/>
          <w:szCs w:val="22"/>
        </w:rPr>
        <w:t>Date: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AD16A1">
        <w:rPr>
          <w:rFonts w:asciiTheme="majorHAnsi" w:hAnsiTheme="majorHAnsi"/>
          <w:color w:val="000000" w:themeColor="text1"/>
          <w:sz w:val="22"/>
          <w:szCs w:val="22"/>
        </w:rPr>
        <w:t>5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AD16A1">
        <w:rPr>
          <w:rFonts w:asciiTheme="majorHAnsi" w:hAnsiTheme="majorHAnsi"/>
          <w:color w:val="000000" w:themeColor="text1"/>
          <w:sz w:val="22"/>
          <w:szCs w:val="22"/>
        </w:rPr>
        <w:t>Nov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-18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>___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Exam taker: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Jonas Eklund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</w:t>
      </w:r>
    </w:p>
    <w:p w:rsidR="00114D7B" w:rsidRPr="00B76414" w:rsidRDefault="00114D7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  <w:t xml:space="preserve">This student has 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>been approved for academic accommodation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ab/>
        <w:t xml:space="preserve">Yes____   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Course: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MTH107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_____________________________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</w:t>
      </w:r>
    </w:p>
    <w:p w:rsidR="001F4DD0" w:rsidRPr="00DB7EC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Scheduled e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xam d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ate: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AD16A1">
        <w:rPr>
          <w:rFonts w:asciiTheme="majorHAnsi" w:hAnsiTheme="majorHAnsi"/>
          <w:color w:val="000000" w:themeColor="text1"/>
          <w:sz w:val="22"/>
          <w:szCs w:val="22"/>
        </w:rPr>
        <w:t>9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AD16A1">
        <w:rPr>
          <w:rFonts w:asciiTheme="majorHAnsi" w:hAnsiTheme="majorHAnsi"/>
          <w:color w:val="000000" w:themeColor="text1"/>
          <w:sz w:val="22"/>
          <w:szCs w:val="22"/>
        </w:rPr>
        <w:t>Nov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-18 (Friday</w:t>
      </w:r>
      <w:proofErr w:type="gramStart"/>
      <w:r w:rsidR="002715BD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____</w:t>
      </w:r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   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 xml:space="preserve">  Scheduled time: </w:t>
      </w:r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8:00 am</w:t>
      </w:r>
      <w:r w:rsidR="00F77144"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____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Phone # in case of questions during the exam: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 xml:space="preserve">715-682-1300 (though I will be in class)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</w:t>
      </w:r>
    </w:p>
    <w:p w:rsidR="00B76414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1F4DD0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The student has_</w:t>
      </w:r>
      <w:r w:rsidR="0076278D">
        <w:rPr>
          <w:rFonts w:asciiTheme="majorHAnsi" w:hAnsiTheme="majorHAnsi"/>
          <w:color w:val="000000" w:themeColor="text1"/>
          <w:sz w:val="22"/>
          <w:szCs w:val="22"/>
        </w:rPr>
        <w:t xml:space="preserve">6 </w:t>
      </w:r>
      <w:proofErr w:type="spellStart"/>
      <w:r w:rsidR="0076278D">
        <w:rPr>
          <w:rFonts w:asciiTheme="majorHAnsi" w:hAnsiTheme="majorHAnsi"/>
          <w:color w:val="000000" w:themeColor="text1"/>
          <w:sz w:val="22"/>
          <w:szCs w:val="22"/>
        </w:rPr>
        <w:t>hrs</w:t>
      </w:r>
      <w:proofErr w:type="spellEnd"/>
      <w:r w:rsidR="0076278D">
        <w:rPr>
          <w:rFonts w:asciiTheme="majorHAnsi" w:hAnsiTheme="majorHAnsi"/>
          <w:color w:val="000000" w:themeColor="text1"/>
          <w:sz w:val="22"/>
          <w:szCs w:val="22"/>
        </w:rPr>
        <w:t xml:space="preserve"> (to 2pm</w:t>
      </w:r>
      <w:proofErr w:type="gramStart"/>
      <w:r w:rsidR="0076278D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to complete the exam.</w:t>
      </w:r>
    </w:p>
    <w:p w:rsidR="00B76414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I will deliver the exam 24 hours in advance to: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____ Office of Student Accessibility Resources</w:t>
      </w:r>
    </w:p>
    <w:p w:rsidR="001F4DD0" w:rsidRPr="00B76414" w:rsidRDefault="002715BD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_X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__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Dexter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Library</w:t>
      </w:r>
    </w:p>
    <w:p w:rsidR="001F4DD0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v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ia</w:t>
      </w:r>
      <w:proofErr w:type="gramEnd"/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__ 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e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mail</w:t>
      </w:r>
    </w:p>
    <w:p w:rsidR="001F4DD0" w:rsidRPr="00B76414" w:rsidRDefault="005C795A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____ i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n-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person</w:t>
      </w:r>
    </w:p>
    <w:p w:rsidR="001F4DD0" w:rsidRPr="00B76414" w:rsidRDefault="005C795A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 xml:space="preserve">____ </w:t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c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ampus</w:t>
      </w:r>
      <w:proofErr w:type="gramEnd"/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m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ail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The student taking this exam may have the following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items with them during the exam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en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/pencil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 c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alculator</w:t>
      </w:r>
    </w:p>
    <w:p w:rsidR="0076278D" w:rsidRDefault="002715BD" w:rsidP="001F4DD0">
      <w:pPr>
        <w:rPr>
          <w:rFonts w:asciiTheme="majorHAnsi" w:hAnsiTheme="majorHAnsi"/>
          <w:color w:val="FF0000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_X</w:t>
      </w:r>
      <w:r w:rsidR="004B5609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b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lank</w:t>
      </w:r>
      <w:r w:rsidR="004B5609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paper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76278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 c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omputer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76278D" w:rsidRPr="0076278D">
        <w:rPr>
          <w:rFonts w:asciiTheme="majorHAnsi" w:hAnsiTheme="majorHAnsi"/>
          <w:color w:val="FF0000"/>
          <w:sz w:val="22"/>
          <w:szCs w:val="22"/>
        </w:rPr>
        <w:t>(</w:t>
      </w:r>
      <w:r w:rsidR="00AD16A1">
        <w:rPr>
          <w:rFonts w:asciiTheme="majorHAnsi" w:hAnsiTheme="majorHAnsi"/>
          <w:color w:val="FF0000"/>
          <w:sz w:val="22"/>
          <w:szCs w:val="22"/>
        </w:rPr>
        <w:t>Jonas will know what questions he is allowed to use the computer for … there are several</w:t>
      </w:r>
      <w:r w:rsidR="0076278D" w:rsidRPr="0076278D">
        <w:rPr>
          <w:rFonts w:asciiTheme="majorHAnsi" w:hAnsiTheme="majorHAnsi"/>
          <w:color w:val="FF0000"/>
          <w:sz w:val="22"/>
          <w:szCs w:val="22"/>
        </w:rPr>
        <w:t>)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otes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>____ internet access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proofErr w:type="gramStart"/>
      <w:r w:rsidR="005C795A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pen</w:t>
      </w:r>
      <w:proofErr w:type="gramEnd"/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book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__ can take a break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proofErr w:type="gramStart"/>
      <w:r w:rsidR="00964707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ther</w:t>
      </w:r>
      <w:proofErr w:type="gramEnd"/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(please list)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When the student has completed the exam, please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(you may check more than one)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s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can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and email the exam to me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ut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the exam in campus mail for me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_ I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will pi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>ck the exam up from the library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Faculty </w:t>
      </w:r>
      <w:proofErr w:type="spellStart"/>
      <w:r w:rsidRPr="00B76414">
        <w:rPr>
          <w:rFonts w:asciiTheme="majorHAnsi" w:hAnsiTheme="majorHAnsi"/>
          <w:color w:val="000000" w:themeColor="text1"/>
          <w:sz w:val="22"/>
          <w:szCs w:val="22"/>
        </w:rPr>
        <w:t>signature</w:t>
      </w:r>
      <w:proofErr w:type="gramStart"/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="002715BD">
        <w:rPr>
          <w:rFonts w:asciiTheme="majorHAnsi" w:hAnsiTheme="majorHAnsi"/>
          <w:color w:val="000000" w:themeColor="text1"/>
          <w:sz w:val="22"/>
          <w:szCs w:val="22"/>
        </w:rPr>
        <w:t>Derek</w:t>
      </w:r>
      <w:proofErr w:type="spellEnd"/>
      <w:r w:rsidR="002715BD">
        <w:rPr>
          <w:rFonts w:asciiTheme="majorHAnsi" w:hAnsiTheme="majorHAnsi"/>
          <w:color w:val="000000" w:themeColor="text1"/>
          <w:sz w:val="22"/>
          <w:szCs w:val="22"/>
        </w:rPr>
        <w:t xml:space="preserve"> H. O</w:t>
      </w:r>
      <w:r w:rsidR="00AD16A1">
        <w:rPr>
          <w:rFonts w:asciiTheme="majorHAnsi" w:hAnsiTheme="majorHAnsi"/>
          <w:color w:val="000000" w:themeColor="text1"/>
          <w:sz w:val="22"/>
          <w:szCs w:val="22"/>
        </w:rPr>
        <w:t>gle (electronically signed on 5-Nov</w:t>
      </w:r>
      <w:bookmarkStart w:id="0" w:name="_GoBack"/>
      <w:bookmarkEnd w:id="0"/>
      <w:r w:rsidR="002715BD">
        <w:rPr>
          <w:rFonts w:asciiTheme="majorHAnsi" w:hAnsiTheme="majorHAnsi"/>
          <w:color w:val="000000" w:themeColor="text1"/>
          <w:sz w:val="22"/>
          <w:szCs w:val="22"/>
        </w:rPr>
        <w:t>-18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</w:t>
      </w:r>
    </w:p>
    <w:p w:rsidR="00257D62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 xml:space="preserve">Library Section 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Start time: 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Finish time: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</w:t>
      </w:r>
    </w:p>
    <w:p w:rsidR="0076278D" w:rsidRDefault="0076278D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76278D">
      <w:pPr>
        <w:spacing w:line="360" w:lineRule="auto"/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Student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</w:t>
      </w:r>
    </w:p>
    <w:p w:rsidR="001F4DD0" w:rsidRPr="00C350B9" w:rsidRDefault="00257D62" w:rsidP="0076278D">
      <w:pPr>
        <w:spacing w:line="360" w:lineRule="auto"/>
        <w:rPr>
          <w:rFonts w:ascii="Verdana" w:hAnsi="Verdana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Proctor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_________________________________________</w:t>
      </w:r>
    </w:p>
    <w:sectPr w:rsidR="001F4DD0" w:rsidRPr="00C350B9" w:rsidSect="00257D6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BE6" w:rsidRDefault="00246BE6" w:rsidP="005A5B81">
      <w:r>
        <w:separator/>
      </w:r>
    </w:p>
  </w:endnote>
  <w:endnote w:type="continuationSeparator" w:id="0">
    <w:p w:rsidR="00246BE6" w:rsidRDefault="00246BE6" w:rsidP="005A5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29" w:rsidRDefault="0009315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CFE2" wp14:editId="2DEC069A">
          <wp:simplePos x="0" y="0"/>
          <wp:positionH relativeFrom="margin">
            <wp:posOffset>-914400</wp:posOffset>
          </wp:positionH>
          <wp:positionV relativeFrom="paragraph">
            <wp:posOffset>-647065</wp:posOffset>
          </wp:positionV>
          <wp:extent cx="7772400" cy="1401689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AcademicAffairs-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401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BE6" w:rsidRDefault="00246BE6" w:rsidP="005A5B81">
      <w:r>
        <w:separator/>
      </w:r>
    </w:p>
  </w:footnote>
  <w:footnote w:type="continuationSeparator" w:id="0">
    <w:p w:rsidR="00246BE6" w:rsidRDefault="00246BE6" w:rsidP="005A5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B81" w:rsidRDefault="00093159" w:rsidP="005A5B81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F947A3" wp14:editId="32F6577A">
          <wp:simplePos x="0" y="0"/>
          <wp:positionH relativeFrom="margin">
            <wp:posOffset>-914400</wp:posOffset>
          </wp:positionH>
          <wp:positionV relativeFrom="paragraph">
            <wp:posOffset>-485140</wp:posOffset>
          </wp:positionV>
          <wp:extent cx="7772400" cy="1971333"/>
          <wp:effectExtent l="0" t="0" r="0" b="1016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AcademicAffairs-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971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25"/>
    <w:rsid w:val="00021BEF"/>
    <w:rsid w:val="00022FE1"/>
    <w:rsid w:val="00032729"/>
    <w:rsid w:val="00080EFC"/>
    <w:rsid w:val="00083CDE"/>
    <w:rsid w:val="00093159"/>
    <w:rsid w:val="000A2B92"/>
    <w:rsid w:val="000C623D"/>
    <w:rsid w:val="000D14FF"/>
    <w:rsid w:val="00114D7B"/>
    <w:rsid w:val="001160D8"/>
    <w:rsid w:val="001877EC"/>
    <w:rsid w:val="001A2F97"/>
    <w:rsid w:val="001F4DD0"/>
    <w:rsid w:val="002249B0"/>
    <w:rsid w:val="00246BE6"/>
    <w:rsid w:val="00257D62"/>
    <w:rsid w:val="002715BD"/>
    <w:rsid w:val="002748B9"/>
    <w:rsid w:val="002A3D52"/>
    <w:rsid w:val="00300BDF"/>
    <w:rsid w:val="0030726B"/>
    <w:rsid w:val="0035246A"/>
    <w:rsid w:val="00356110"/>
    <w:rsid w:val="003609F8"/>
    <w:rsid w:val="003D3EDF"/>
    <w:rsid w:val="003D7CF0"/>
    <w:rsid w:val="00406FB9"/>
    <w:rsid w:val="00417625"/>
    <w:rsid w:val="00440EB8"/>
    <w:rsid w:val="00475064"/>
    <w:rsid w:val="00485D96"/>
    <w:rsid w:val="004A0631"/>
    <w:rsid w:val="004B25F8"/>
    <w:rsid w:val="004B5609"/>
    <w:rsid w:val="00594B75"/>
    <w:rsid w:val="005A5B81"/>
    <w:rsid w:val="005C795A"/>
    <w:rsid w:val="005F6E5C"/>
    <w:rsid w:val="00664348"/>
    <w:rsid w:val="00667F1F"/>
    <w:rsid w:val="00687243"/>
    <w:rsid w:val="006E07A1"/>
    <w:rsid w:val="0076278D"/>
    <w:rsid w:val="007844C4"/>
    <w:rsid w:val="007E1D96"/>
    <w:rsid w:val="0084496E"/>
    <w:rsid w:val="008847F6"/>
    <w:rsid w:val="00884DF3"/>
    <w:rsid w:val="00895764"/>
    <w:rsid w:val="008B2FEE"/>
    <w:rsid w:val="008C5222"/>
    <w:rsid w:val="00902C8C"/>
    <w:rsid w:val="00964707"/>
    <w:rsid w:val="009D58FE"/>
    <w:rsid w:val="00A52D88"/>
    <w:rsid w:val="00A651E2"/>
    <w:rsid w:val="00A75B8B"/>
    <w:rsid w:val="00A838FF"/>
    <w:rsid w:val="00A97BA8"/>
    <w:rsid w:val="00AD16A1"/>
    <w:rsid w:val="00B014F4"/>
    <w:rsid w:val="00B40B1D"/>
    <w:rsid w:val="00B76414"/>
    <w:rsid w:val="00BB6EA2"/>
    <w:rsid w:val="00C206A1"/>
    <w:rsid w:val="00C3373D"/>
    <w:rsid w:val="00C350B9"/>
    <w:rsid w:val="00C530A3"/>
    <w:rsid w:val="00C568D8"/>
    <w:rsid w:val="00D34853"/>
    <w:rsid w:val="00DB2329"/>
    <w:rsid w:val="00DB7EC4"/>
    <w:rsid w:val="00E24894"/>
    <w:rsid w:val="00E721E9"/>
    <w:rsid w:val="00EC2A0C"/>
    <w:rsid w:val="00F77144"/>
    <w:rsid w:val="00FB7EE2"/>
    <w:rsid w:val="00FD11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AFED07"/>
  <w15:docId w15:val="{D112ACB0-1F02-4076-8BD5-92D62B6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B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8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B81"/>
  </w:style>
  <w:style w:type="paragraph" w:styleId="Footer">
    <w:name w:val="footer"/>
    <w:basedOn w:val="Normal"/>
    <w:link w:val="Foot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B81"/>
  </w:style>
  <w:style w:type="paragraph" w:customStyle="1" w:styleId="NoParagraphStyle">
    <w:name w:val="[No Paragraph Style]"/>
    <w:rsid w:val="005A5B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3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ones-ilsley\Documents\Academic%20Affairs\LetterheadA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LetterheadAA.dotx</Template>
  <TotalTime>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Northland College</dc:creator>
  <cp:keywords/>
  <dc:description/>
  <cp:lastModifiedBy>Derek Ogle</cp:lastModifiedBy>
  <cp:revision>3</cp:revision>
  <dcterms:created xsi:type="dcterms:W3CDTF">2018-11-05T19:29:00Z</dcterms:created>
  <dcterms:modified xsi:type="dcterms:W3CDTF">2018-11-05T19:30:00Z</dcterms:modified>
</cp:coreProperties>
</file>