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E24894" w:rsidRDefault="00E24894" w:rsidP="001F4DD0">
      <w:pPr>
        <w:jc w:val="center"/>
        <w:rPr>
          <w:rFonts w:asciiTheme="majorHAnsi" w:hAnsiTheme="majorHAnsi"/>
          <w:b/>
          <w:color w:val="000000" w:themeColor="text1"/>
          <w:sz w:val="22"/>
          <w:szCs w:val="22"/>
        </w:rPr>
      </w:pPr>
    </w:p>
    <w:p w:rsidR="00485D96" w:rsidRPr="00B76414" w:rsidRDefault="001F4DD0" w:rsidP="001F4DD0">
      <w:pPr>
        <w:jc w:val="center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b/>
          <w:color w:val="000000" w:themeColor="text1"/>
          <w:sz w:val="22"/>
          <w:szCs w:val="22"/>
        </w:rPr>
        <w:t>Exam Proctoring Request Form</w:t>
      </w:r>
    </w:p>
    <w:p w:rsidR="001F4DD0" w:rsidRDefault="00E24894" w:rsidP="001F4DD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Submit this form to Donna Jones-Ilsley, Julia Wag</w:t>
      </w:r>
      <w:r w:rsidR="00114D7B">
        <w:rPr>
          <w:rFonts w:asciiTheme="majorHAnsi" w:hAnsiTheme="majorHAnsi"/>
          <w:color w:val="000000" w:themeColor="text1"/>
          <w:sz w:val="22"/>
          <w:szCs w:val="22"/>
        </w:rPr>
        <w:t>g</w:t>
      </w:r>
      <w:r>
        <w:rPr>
          <w:rFonts w:asciiTheme="majorHAnsi" w:hAnsiTheme="majorHAnsi"/>
          <w:color w:val="000000" w:themeColor="text1"/>
          <w:sz w:val="22"/>
          <w:szCs w:val="22"/>
        </w:rPr>
        <w:t>oner, and Elizabeth Madsen-Genszler</w:t>
      </w:r>
    </w:p>
    <w:p w:rsidR="00E24894" w:rsidRPr="00B76414" w:rsidRDefault="00E24894" w:rsidP="001F4DD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1877EC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DB7EC4">
        <w:rPr>
          <w:rFonts w:asciiTheme="majorHAnsi" w:hAnsiTheme="majorHAnsi"/>
          <w:b/>
          <w:color w:val="000000" w:themeColor="text1"/>
          <w:sz w:val="28"/>
          <w:szCs w:val="28"/>
        </w:rPr>
        <w:t>Faculty Section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ab/>
      </w:r>
      <w:r w:rsidR="001877EC" w:rsidRPr="001877EC">
        <w:rPr>
          <w:rFonts w:asciiTheme="majorHAnsi" w:hAnsiTheme="majorHAnsi"/>
          <w:b/>
          <w:color w:val="000000" w:themeColor="text1"/>
          <w:sz w:val="22"/>
          <w:szCs w:val="22"/>
        </w:rPr>
        <w:t>Date: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18-Sep-18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>___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Exam taker: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Jonas Eklund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</w:t>
      </w:r>
    </w:p>
    <w:p w:rsidR="00114D7B" w:rsidRPr="00B76414" w:rsidRDefault="00114D7B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  <w:t xml:space="preserve">This student has </w:t>
      </w:r>
      <w:r w:rsidR="003D3EDF">
        <w:rPr>
          <w:rFonts w:asciiTheme="majorHAnsi" w:hAnsiTheme="majorHAnsi"/>
          <w:color w:val="000000" w:themeColor="text1"/>
          <w:sz w:val="22"/>
          <w:szCs w:val="22"/>
        </w:rPr>
        <w:t>been approved for academic accommodation</w:t>
      </w:r>
      <w:r w:rsidR="003D3EDF">
        <w:rPr>
          <w:rFonts w:asciiTheme="majorHAnsi" w:hAnsiTheme="majorHAnsi"/>
          <w:color w:val="000000" w:themeColor="text1"/>
          <w:sz w:val="22"/>
          <w:szCs w:val="22"/>
        </w:rPr>
        <w:tab/>
        <w:t xml:space="preserve">Yes____   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Course: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MTH107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_____________________________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_____________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</w:t>
      </w:r>
    </w:p>
    <w:p w:rsidR="001F4DD0" w:rsidRPr="00DB7EC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Scheduled e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xam d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ate: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1</w:t>
      </w:r>
      <w:r w:rsidR="0076278D">
        <w:rPr>
          <w:rFonts w:asciiTheme="majorHAnsi" w:hAnsiTheme="majorHAnsi"/>
          <w:color w:val="000000" w:themeColor="text1"/>
          <w:sz w:val="22"/>
          <w:szCs w:val="22"/>
        </w:rPr>
        <w:t>2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-</w:t>
      </w:r>
      <w:r w:rsidR="0076278D">
        <w:rPr>
          <w:rFonts w:asciiTheme="majorHAnsi" w:hAnsiTheme="majorHAnsi"/>
          <w:color w:val="000000" w:themeColor="text1"/>
          <w:sz w:val="22"/>
          <w:szCs w:val="22"/>
        </w:rPr>
        <w:t>Oct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-18 (Friday</w:t>
      </w:r>
      <w:proofErr w:type="gramStart"/>
      <w:r w:rsidR="002715BD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____</w:t>
      </w:r>
      <w:r w:rsidR="00DB7EC4" w:rsidRPr="00DB7EC4">
        <w:rPr>
          <w:rFonts w:asciiTheme="majorHAnsi" w:hAnsiTheme="majorHAnsi"/>
          <w:color w:val="000000" w:themeColor="text1"/>
          <w:sz w:val="22"/>
          <w:szCs w:val="22"/>
        </w:rPr>
        <w:t xml:space="preserve">    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 xml:space="preserve">  Scheduled time: </w:t>
      </w:r>
      <w:r w:rsidR="00DB7EC4" w:rsidRPr="00DB7EC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8:00 am</w:t>
      </w:r>
      <w:r w:rsidR="00F77144"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____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Phone # in case of questions during the exam: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 xml:space="preserve">715-682-1300 (though I will be in class)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</w:t>
      </w:r>
    </w:p>
    <w:p w:rsidR="00B76414" w:rsidRPr="00B7641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</w:p>
    <w:p w:rsidR="001F4DD0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The student has_</w:t>
      </w:r>
      <w:r w:rsidR="0076278D">
        <w:rPr>
          <w:rFonts w:asciiTheme="majorHAnsi" w:hAnsiTheme="majorHAnsi"/>
          <w:color w:val="000000" w:themeColor="text1"/>
          <w:sz w:val="22"/>
          <w:szCs w:val="22"/>
        </w:rPr>
        <w:t xml:space="preserve">6 </w:t>
      </w:r>
      <w:proofErr w:type="spellStart"/>
      <w:r w:rsidR="0076278D">
        <w:rPr>
          <w:rFonts w:asciiTheme="majorHAnsi" w:hAnsiTheme="majorHAnsi"/>
          <w:color w:val="000000" w:themeColor="text1"/>
          <w:sz w:val="22"/>
          <w:szCs w:val="22"/>
        </w:rPr>
        <w:t>hrs</w:t>
      </w:r>
      <w:proofErr w:type="spellEnd"/>
      <w:r w:rsidR="0076278D">
        <w:rPr>
          <w:rFonts w:asciiTheme="majorHAnsi" w:hAnsiTheme="majorHAnsi"/>
          <w:color w:val="000000" w:themeColor="text1"/>
          <w:sz w:val="22"/>
          <w:szCs w:val="22"/>
        </w:rPr>
        <w:t xml:space="preserve"> (to 2pm</w:t>
      </w:r>
      <w:proofErr w:type="gramStart"/>
      <w:r w:rsidR="0076278D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to complete the exam.</w:t>
      </w:r>
    </w:p>
    <w:p w:rsidR="00B76414" w:rsidRPr="00B7641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I will deliver the exam 24 hours in advance to: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____ Office of Student Accessibility Resources</w:t>
      </w:r>
    </w:p>
    <w:p w:rsidR="001F4DD0" w:rsidRPr="00B76414" w:rsidRDefault="002715BD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>_X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__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Dexter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Library</w:t>
      </w:r>
    </w:p>
    <w:p w:rsidR="001F4DD0" w:rsidRPr="00B7641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v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ia</w:t>
      </w:r>
      <w:proofErr w:type="gramEnd"/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__ 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e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mail</w:t>
      </w:r>
    </w:p>
    <w:p w:rsidR="001F4DD0" w:rsidRPr="00B76414" w:rsidRDefault="005C795A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>____ i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n-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person</w:t>
      </w:r>
    </w:p>
    <w:p w:rsidR="001F4DD0" w:rsidRPr="00B76414" w:rsidRDefault="005C795A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 xml:space="preserve">____ </w:t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c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ampus</w:t>
      </w:r>
      <w:proofErr w:type="gramEnd"/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m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ail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The student taking this exam may have the following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items with them during the exam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_ p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en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/pencil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 c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alculator</w:t>
      </w:r>
    </w:p>
    <w:p w:rsidR="0076278D" w:rsidRDefault="002715BD" w:rsidP="001F4DD0">
      <w:pPr>
        <w:rPr>
          <w:rFonts w:asciiTheme="majorHAnsi" w:hAnsiTheme="majorHAnsi"/>
          <w:color w:val="FF0000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>_X</w:t>
      </w:r>
      <w:r w:rsidR="004B5609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_ b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lank</w:t>
      </w:r>
      <w:r w:rsidR="004B5609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paper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76278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 c</w:t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omputer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76278D" w:rsidRPr="0076278D">
        <w:rPr>
          <w:rFonts w:asciiTheme="majorHAnsi" w:hAnsiTheme="majorHAnsi"/>
          <w:color w:val="FF0000"/>
          <w:sz w:val="22"/>
          <w:szCs w:val="22"/>
        </w:rPr>
        <w:t>(only for Question 2</w:t>
      </w:r>
      <w:r w:rsidR="0076278D">
        <w:rPr>
          <w:rFonts w:asciiTheme="majorHAnsi" w:hAnsiTheme="majorHAnsi"/>
          <w:color w:val="FF0000"/>
          <w:sz w:val="22"/>
          <w:szCs w:val="22"/>
        </w:rPr>
        <w:t xml:space="preserve"> and he can only use RStudio</w:t>
      </w:r>
      <w:r w:rsidR="0076278D" w:rsidRPr="0076278D">
        <w:rPr>
          <w:rFonts w:asciiTheme="majorHAnsi" w:hAnsiTheme="majorHAnsi"/>
          <w:color w:val="FF0000"/>
          <w:sz w:val="22"/>
          <w:szCs w:val="22"/>
        </w:rPr>
        <w:t xml:space="preserve">, I have asked him to complete this first and then </w:t>
      </w:r>
      <w:r w:rsidR="00664348">
        <w:rPr>
          <w:rFonts w:asciiTheme="majorHAnsi" w:hAnsiTheme="majorHAnsi"/>
          <w:color w:val="FF0000"/>
          <w:sz w:val="22"/>
          <w:szCs w:val="22"/>
        </w:rPr>
        <w:t>get off the</w:t>
      </w:r>
      <w:r w:rsidR="0076278D" w:rsidRPr="0076278D">
        <w:rPr>
          <w:rFonts w:asciiTheme="majorHAnsi" w:hAnsiTheme="majorHAnsi"/>
          <w:color w:val="FF0000"/>
          <w:sz w:val="22"/>
          <w:szCs w:val="22"/>
        </w:rPr>
        <w:t xml:space="preserve"> computer</w:t>
      </w:r>
      <w:bookmarkStart w:id="0" w:name="_GoBack"/>
      <w:bookmarkEnd w:id="0"/>
      <w:r w:rsidR="0076278D" w:rsidRPr="0076278D">
        <w:rPr>
          <w:rFonts w:asciiTheme="majorHAnsi" w:hAnsiTheme="majorHAnsi"/>
          <w:color w:val="FF0000"/>
          <w:sz w:val="22"/>
          <w:szCs w:val="22"/>
        </w:rPr>
        <w:t>)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otes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  <w:t>____ internet access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proofErr w:type="gramStart"/>
      <w:r w:rsidR="005C795A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pen</w:t>
      </w:r>
      <w:proofErr w:type="gramEnd"/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book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__ can take a break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proofErr w:type="gramStart"/>
      <w:r w:rsidR="00964707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ther</w:t>
      </w:r>
      <w:proofErr w:type="gramEnd"/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(please list)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When the student has completed the exam, please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 xml:space="preserve"> (you may check more than one)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 s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can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 xml:space="preserve"> and email the exam to me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 p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ut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 xml:space="preserve"> the exam in campus mail for me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2715BD">
        <w:rPr>
          <w:rFonts w:asciiTheme="majorHAnsi" w:hAnsiTheme="majorHAnsi"/>
          <w:color w:val="000000" w:themeColor="text1"/>
          <w:sz w:val="22"/>
          <w:szCs w:val="22"/>
        </w:rPr>
        <w:t>X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_ I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will pi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>ck the exam up from the library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Faculty </w:t>
      </w:r>
      <w:proofErr w:type="spellStart"/>
      <w:r w:rsidRPr="00B76414">
        <w:rPr>
          <w:rFonts w:asciiTheme="majorHAnsi" w:hAnsiTheme="majorHAnsi"/>
          <w:color w:val="000000" w:themeColor="text1"/>
          <w:sz w:val="22"/>
          <w:szCs w:val="22"/>
        </w:rPr>
        <w:t>signature</w:t>
      </w:r>
      <w:proofErr w:type="gramStart"/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  <w:r w:rsidR="002715BD">
        <w:rPr>
          <w:rFonts w:asciiTheme="majorHAnsi" w:hAnsiTheme="majorHAnsi"/>
          <w:color w:val="000000" w:themeColor="text1"/>
          <w:sz w:val="22"/>
          <w:szCs w:val="22"/>
        </w:rPr>
        <w:t>Derek</w:t>
      </w:r>
      <w:proofErr w:type="spellEnd"/>
      <w:r w:rsidR="002715BD">
        <w:rPr>
          <w:rFonts w:asciiTheme="majorHAnsi" w:hAnsiTheme="majorHAnsi"/>
          <w:color w:val="000000" w:themeColor="text1"/>
          <w:sz w:val="22"/>
          <w:szCs w:val="22"/>
        </w:rPr>
        <w:t xml:space="preserve"> H. Ogle (electronically signed on 18-Sep-18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</w:t>
      </w:r>
    </w:p>
    <w:p w:rsidR="00257D62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DB7EC4">
        <w:rPr>
          <w:rFonts w:asciiTheme="majorHAnsi" w:hAnsiTheme="majorHAnsi"/>
          <w:b/>
          <w:color w:val="000000" w:themeColor="text1"/>
          <w:sz w:val="28"/>
          <w:szCs w:val="28"/>
        </w:rPr>
        <w:t xml:space="preserve">Library Section 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Start time: 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_______________________________________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Finish time: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</w:t>
      </w:r>
    </w:p>
    <w:p w:rsidR="0076278D" w:rsidRDefault="0076278D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76278D">
      <w:pPr>
        <w:spacing w:line="360" w:lineRule="auto"/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Student signature: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________________________________________</w:t>
      </w:r>
    </w:p>
    <w:p w:rsidR="001F4DD0" w:rsidRPr="00C350B9" w:rsidRDefault="00257D62" w:rsidP="0076278D">
      <w:pPr>
        <w:spacing w:line="360" w:lineRule="auto"/>
        <w:rPr>
          <w:rFonts w:ascii="Verdana" w:hAnsi="Verdana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Proctor signature: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_________________________________________</w:t>
      </w:r>
    </w:p>
    <w:sectPr w:rsidR="001F4DD0" w:rsidRPr="00C350B9" w:rsidSect="00257D6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23D" w:rsidRDefault="000C623D" w:rsidP="005A5B81">
      <w:r>
        <w:separator/>
      </w:r>
    </w:p>
  </w:endnote>
  <w:endnote w:type="continuationSeparator" w:id="0">
    <w:p w:rsidR="000C623D" w:rsidRDefault="000C623D" w:rsidP="005A5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729" w:rsidRDefault="00093159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CFE2" wp14:editId="2DEC069A">
          <wp:simplePos x="0" y="0"/>
          <wp:positionH relativeFrom="margin">
            <wp:posOffset>-914400</wp:posOffset>
          </wp:positionH>
          <wp:positionV relativeFrom="paragraph">
            <wp:posOffset>-647065</wp:posOffset>
          </wp:positionV>
          <wp:extent cx="7772400" cy="1401689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AcademicAffairs-Botto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401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23D" w:rsidRDefault="000C623D" w:rsidP="005A5B81">
      <w:r>
        <w:separator/>
      </w:r>
    </w:p>
  </w:footnote>
  <w:footnote w:type="continuationSeparator" w:id="0">
    <w:p w:rsidR="000C623D" w:rsidRDefault="000C623D" w:rsidP="005A5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B81" w:rsidRDefault="00093159" w:rsidP="005A5B81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F947A3" wp14:editId="32F6577A">
          <wp:simplePos x="0" y="0"/>
          <wp:positionH relativeFrom="margin">
            <wp:posOffset>-914400</wp:posOffset>
          </wp:positionH>
          <wp:positionV relativeFrom="paragraph">
            <wp:posOffset>-485140</wp:posOffset>
          </wp:positionV>
          <wp:extent cx="7772400" cy="1971333"/>
          <wp:effectExtent l="0" t="0" r="0" b="1016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AcademicAffairs-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971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25"/>
    <w:rsid w:val="00021BEF"/>
    <w:rsid w:val="00022FE1"/>
    <w:rsid w:val="00032729"/>
    <w:rsid w:val="00083CDE"/>
    <w:rsid w:val="00093159"/>
    <w:rsid w:val="000A2B92"/>
    <w:rsid w:val="000C623D"/>
    <w:rsid w:val="000D14FF"/>
    <w:rsid w:val="00114D7B"/>
    <w:rsid w:val="001160D8"/>
    <w:rsid w:val="001877EC"/>
    <w:rsid w:val="001A2F97"/>
    <w:rsid w:val="001F4DD0"/>
    <w:rsid w:val="002249B0"/>
    <w:rsid w:val="00257D62"/>
    <w:rsid w:val="002715BD"/>
    <w:rsid w:val="002748B9"/>
    <w:rsid w:val="002A3D52"/>
    <w:rsid w:val="00300BDF"/>
    <w:rsid w:val="0030726B"/>
    <w:rsid w:val="0035246A"/>
    <w:rsid w:val="00356110"/>
    <w:rsid w:val="003609F8"/>
    <w:rsid w:val="003D3EDF"/>
    <w:rsid w:val="003D7CF0"/>
    <w:rsid w:val="00406FB9"/>
    <w:rsid w:val="00417625"/>
    <w:rsid w:val="00440EB8"/>
    <w:rsid w:val="00475064"/>
    <w:rsid w:val="00485D96"/>
    <w:rsid w:val="004A0631"/>
    <w:rsid w:val="004B25F8"/>
    <w:rsid w:val="004B5609"/>
    <w:rsid w:val="00594B75"/>
    <w:rsid w:val="005A5B81"/>
    <w:rsid w:val="005C795A"/>
    <w:rsid w:val="005F6E5C"/>
    <w:rsid w:val="00664348"/>
    <w:rsid w:val="00667F1F"/>
    <w:rsid w:val="00687243"/>
    <w:rsid w:val="006E07A1"/>
    <w:rsid w:val="0076278D"/>
    <w:rsid w:val="007844C4"/>
    <w:rsid w:val="007E1D96"/>
    <w:rsid w:val="0084496E"/>
    <w:rsid w:val="008847F6"/>
    <w:rsid w:val="00884DF3"/>
    <w:rsid w:val="00895764"/>
    <w:rsid w:val="008B2FEE"/>
    <w:rsid w:val="008C5222"/>
    <w:rsid w:val="00902C8C"/>
    <w:rsid w:val="00964707"/>
    <w:rsid w:val="009D58FE"/>
    <w:rsid w:val="00A52D88"/>
    <w:rsid w:val="00A651E2"/>
    <w:rsid w:val="00A75B8B"/>
    <w:rsid w:val="00A838FF"/>
    <w:rsid w:val="00A97BA8"/>
    <w:rsid w:val="00B014F4"/>
    <w:rsid w:val="00B40B1D"/>
    <w:rsid w:val="00B76414"/>
    <w:rsid w:val="00BB6EA2"/>
    <w:rsid w:val="00C206A1"/>
    <w:rsid w:val="00C3373D"/>
    <w:rsid w:val="00C350B9"/>
    <w:rsid w:val="00C530A3"/>
    <w:rsid w:val="00C568D8"/>
    <w:rsid w:val="00D34853"/>
    <w:rsid w:val="00DB2329"/>
    <w:rsid w:val="00DB7EC4"/>
    <w:rsid w:val="00E24894"/>
    <w:rsid w:val="00E721E9"/>
    <w:rsid w:val="00EC2A0C"/>
    <w:rsid w:val="00F77144"/>
    <w:rsid w:val="00FB7EE2"/>
    <w:rsid w:val="00FD11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4841AD"/>
  <w15:docId w15:val="{D112ACB0-1F02-4076-8BD5-92D62B67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B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B8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5B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B81"/>
  </w:style>
  <w:style w:type="paragraph" w:styleId="Footer">
    <w:name w:val="footer"/>
    <w:basedOn w:val="Normal"/>
    <w:link w:val="FooterChar"/>
    <w:uiPriority w:val="99"/>
    <w:unhideWhenUsed/>
    <w:rsid w:val="005A5B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B81"/>
  </w:style>
  <w:style w:type="paragraph" w:customStyle="1" w:styleId="NoParagraphStyle">
    <w:name w:val="[No Paragraph Style]"/>
    <w:rsid w:val="005A5B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3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ones-ilsley\Documents\Academic%20Affairs\LetterheadA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LetterheadAA.dotx</Template>
  <TotalTime>4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Northland College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Northland College</dc:creator>
  <cp:keywords/>
  <dc:description/>
  <cp:lastModifiedBy>Derek Ogle</cp:lastModifiedBy>
  <cp:revision>4</cp:revision>
  <dcterms:created xsi:type="dcterms:W3CDTF">2018-10-08T13:05:00Z</dcterms:created>
  <dcterms:modified xsi:type="dcterms:W3CDTF">2018-10-08T17:34:00Z</dcterms:modified>
</cp:coreProperties>
</file>